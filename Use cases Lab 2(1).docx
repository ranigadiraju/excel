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0D7BE1">
      <w:pPr>
        <w:pStyle w:val="PageTitle"/>
      </w:pPr>
    </w:p>
    <w:p w14:paraId="047659E7" w14:textId="77777777" w:rsidR="009F5790" w:rsidRPr="009F5790" w:rsidRDefault="009F5790" w:rsidP="000D7BE1">
      <w:pPr>
        <w:pStyle w:val="PageTitle"/>
      </w:pPr>
    </w:p>
    <w:p w14:paraId="4B63A63E" w14:textId="77777777" w:rsidR="009F5790" w:rsidRPr="009F5790" w:rsidRDefault="009F5790" w:rsidP="000D7BE1">
      <w:pPr>
        <w:pStyle w:val="PageTitle"/>
      </w:pPr>
    </w:p>
    <w:p w14:paraId="48ED829F" w14:textId="77777777" w:rsidR="009F5790" w:rsidRPr="001C4D77" w:rsidRDefault="009F5790" w:rsidP="000D7BE1">
      <w:pPr>
        <w:pStyle w:val="PageTitle"/>
      </w:pPr>
    </w:p>
    <w:p w14:paraId="5AB8EF64" w14:textId="77777777" w:rsidR="009F5790" w:rsidRPr="001C4D77" w:rsidRDefault="009F5790" w:rsidP="000D7BE1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0D7BE1">
      <w:pPr>
        <w:pStyle w:val="PageTitle"/>
      </w:pPr>
    </w:p>
    <w:p w14:paraId="03A8A6B3" w14:textId="45C90EC8" w:rsidR="009F5790" w:rsidRPr="001C4D77" w:rsidRDefault="00155339" w:rsidP="000D7BE1">
      <w:pPr>
        <w:rPr>
          <w:lang w:val="en-GB" w:eastAsia="en-US"/>
        </w:rPr>
      </w:pPr>
      <w:r w:rsidRPr="001C4D77">
        <w:rPr>
          <w:lang w:val="en-GB" w:eastAsia="en-US"/>
        </w:rPr>
        <w:t>DMT/RM01/TMP</w:t>
      </w:r>
    </w:p>
    <w:p w14:paraId="780FD7CC" w14:textId="77777777" w:rsidR="009F5790" w:rsidRPr="009F5790" w:rsidRDefault="009F5790" w:rsidP="000D7BE1"/>
    <w:p w14:paraId="12D6A4D9" w14:textId="77777777" w:rsidR="009F5790" w:rsidRPr="009F5790" w:rsidRDefault="009F5790" w:rsidP="000D7BE1"/>
    <w:p w14:paraId="4F7ED659" w14:textId="77777777" w:rsidR="009F5790" w:rsidRPr="009F5790" w:rsidRDefault="009F5790" w:rsidP="000D7BE1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9F5790" w:rsidRPr="009F5790" w14:paraId="4653EC50" w14:textId="77777777" w:rsidTr="007F60AF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9F5790" w:rsidRPr="009F5790" w:rsidRDefault="009F5790" w:rsidP="000D7BE1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2D64DFC6" w:rsidR="009F5790" w:rsidRPr="009F5790" w:rsidRDefault="00B32B51" w:rsidP="000D7BE1">
            <w:r>
              <w:t>PRO_LEAVEAPPLICATI</w:t>
            </w:r>
            <w:r w:rsidR="00B7792E">
              <w:t>O</w:t>
            </w:r>
            <w:r>
              <w:t>N_01</w:t>
            </w:r>
          </w:p>
        </w:tc>
      </w:tr>
      <w:tr w:rsidR="009F5790" w:rsidRPr="009F5790" w14:paraId="7B1CC0A8" w14:textId="77777777" w:rsidTr="007F60AF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9F5790" w:rsidRPr="009F5790" w:rsidRDefault="009F5790" w:rsidP="000D7BE1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68CC6290" w:rsidR="009F5790" w:rsidRPr="009F5790" w:rsidRDefault="009F5790" w:rsidP="000D7BE1">
            <w:r w:rsidRPr="009F5790">
              <w:t> </w:t>
            </w:r>
            <w:r w:rsidR="002902E2">
              <w:t>LEAVE APPLICATION</w:t>
            </w:r>
          </w:p>
        </w:tc>
      </w:tr>
    </w:tbl>
    <w:p w14:paraId="1917D496" w14:textId="77777777" w:rsidR="009F5790" w:rsidRPr="009F5790" w:rsidRDefault="009F5790" w:rsidP="000D7BE1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7F60AF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78F56C2A" w:rsidR="009F5790" w:rsidRPr="009F5790" w:rsidRDefault="00B32B51" w:rsidP="000D7BE1">
            <w:r>
              <w:t xml:space="preserve">Kothakota </w:t>
            </w:r>
            <w:proofErr w:type="spellStart"/>
            <w:r>
              <w:t>Kavya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606D72CD" w:rsidR="009F5790" w:rsidRPr="009F5790" w:rsidRDefault="002902E2" w:rsidP="000D7BE1">
            <w:r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44F1D91A" w:rsidR="009F5790" w:rsidRPr="009F5790" w:rsidRDefault="009F5790" w:rsidP="000D7BE1">
            <w:r w:rsidRPr="009F5790">
              <w:t> </w:t>
            </w:r>
            <w:r w:rsidR="00B7792E">
              <w:t>21/06/201</w:t>
            </w:r>
            <w:r w:rsidR="002902E2">
              <w:t>8</w:t>
            </w:r>
          </w:p>
        </w:tc>
      </w:tr>
      <w:tr w:rsidR="009F5790" w:rsidRPr="009F5790" w14:paraId="05F5BE02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9F5790" w:rsidRPr="009F5790" w14:paraId="47999CAE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77777777" w:rsidR="009F5790" w:rsidRPr="009F5790" w:rsidRDefault="009F5790" w:rsidP="000D7BE1">
            <w:r w:rsidRPr="009F5790">
              <w:t> </w:t>
            </w:r>
          </w:p>
        </w:tc>
      </w:tr>
      <w:tr w:rsidR="009F5790" w:rsidRPr="009F5790" w14:paraId="6B3736C0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lastRenderedPageBreak/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9F5790" w:rsidRPr="009F5790" w14:paraId="2AE71C0F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77777777" w:rsidR="009F5790" w:rsidRPr="009F5790" w:rsidRDefault="009F5790" w:rsidP="000D7BE1">
            <w:r w:rsidRPr="009F5790">
              <w:t> </w:t>
            </w:r>
          </w:p>
        </w:tc>
      </w:tr>
      <w:tr w:rsidR="009F5790" w:rsidRPr="009F5790" w14:paraId="12030786" w14:textId="77777777" w:rsidTr="007F60AF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9F5790" w:rsidRPr="009F5790" w:rsidRDefault="009F5790" w:rsidP="000D7BE1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9F5790" w:rsidRPr="009F5790" w:rsidRDefault="009F5790" w:rsidP="000D7BE1">
            <w:pPr>
              <w:rPr>
                <w:vanish/>
              </w:rPr>
            </w:pPr>
            <w:r w:rsidRPr="009F5790">
              <w:t>Ve</w:t>
            </w:r>
            <w:r w:rsidR="00155339">
              <w:t>rsion Number of the template:1.1</w:t>
            </w:r>
          </w:p>
        </w:tc>
      </w:tr>
      <w:tr w:rsidR="009F5790" w:rsidRPr="009F5790" w14:paraId="6800FFEA" w14:textId="77777777" w:rsidTr="007F60AF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9F5790" w:rsidRPr="009F5790" w:rsidRDefault="009F5790" w:rsidP="000D7BE1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4B13A55" w:rsidR="009F5790" w:rsidRPr="009F5790" w:rsidRDefault="00B32B51" w:rsidP="000D7BE1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9F5790" w:rsidRPr="009F5790" w:rsidRDefault="009F5790" w:rsidP="000D7BE1">
            <w:r w:rsidRPr="009F5790">
              <w:t> </w:t>
            </w:r>
          </w:p>
        </w:tc>
      </w:tr>
    </w:tbl>
    <w:p w14:paraId="0966AC59" w14:textId="77777777" w:rsidR="009F5790" w:rsidRPr="009F5790" w:rsidRDefault="009F5790" w:rsidP="000D7BE1">
      <w:r w:rsidRPr="009F5790">
        <w:br w:type="page"/>
      </w:r>
    </w:p>
    <w:p w14:paraId="42EE7ADE" w14:textId="77777777" w:rsidR="009F5790" w:rsidRPr="009F5790" w:rsidRDefault="009F5790" w:rsidP="000D7BE1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0D7BE1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0D7BE1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7F60AF">
        <w:tc>
          <w:tcPr>
            <w:tcW w:w="2808" w:type="dxa"/>
            <w:vAlign w:val="center"/>
          </w:tcPr>
          <w:p w14:paraId="1976D30B" w14:textId="77777777" w:rsidR="009F5790" w:rsidRPr="009F5790" w:rsidRDefault="009F5790" w:rsidP="000D7BE1">
            <w:r w:rsidRPr="009F5790">
              <w:t>Version</w:t>
            </w:r>
          </w:p>
        </w:tc>
        <w:tc>
          <w:tcPr>
            <w:tcW w:w="1620" w:type="dxa"/>
          </w:tcPr>
          <w:p w14:paraId="7E8B01D1" w14:textId="2E93D7B0" w:rsidR="009F5790" w:rsidRPr="009F5790" w:rsidRDefault="00B7792E" w:rsidP="000D7BE1">
            <w:r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0D7BE1"/>
        </w:tc>
        <w:tc>
          <w:tcPr>
            <w:tcW w:w="1080" w:type="dxa"/>
          </w:tcPr>
          <w:p w14:paraId="488BB2E9" w14:textId="77777777" w:rsidR="009F5790" w:rsidRPr="009F5790" w:rsidRDefault="009F5790" w:rsidP="000D7BE1"/>
        </w:tc>
        <w:tc>
          <w:tcPr>
            <w:tcW w:w="1080" w:type="dxa"/>
          </w:tcPr>
          <w:p w14:paraId="325B699D" w14:textId="77777777" w:rsidR="009F5790" w:rsidRPr="009F5790" w:rsidRDefault="009F5790" w:rsidP="000D7BE1"/>
        </w:tc>
        <w:tc>
          <w:tcPr>
            <w:tcW w:w="1080" w:type="dxa"/>
          </w:tcPr>
          <w:p w14:paraId="77EF851F" w14:textId="77777777" w:rsidR="009F5790" w:rsidRPr="009F5790" w:rsidRDefault="009F5790" w:rsidP="000D7BE1"/>
        </w:tc>
        <w:tc>
          <w:tcPr>
            <w:tcW w:w="1080" w:type="dxa"/>
          </w:tcPr>
          <w:p w14:paraId="3AD2F557" w14:textId="77777777" w:rsidR="009F5790" w:rsidRPr="009F5790" w:rsidRDefault="009F5790" w:rsidP="000D7BE1"/>
        </w:tc>
      </w:tr>
      <w:tr w:rsidR="009F5790" w:rsidRPr="009F5790" w14:paraId="7EF63984" w14:textId="77777777" w:rsidTr="007F60AF">
        <w:tc>
          <w:tcPr>
            <w:tcW w:w="2808" w:type="dxa"/>
            <w:vAlign w:val="center"/>
          </w:tcPr>
          <w:p w14:paraId="0516B6F4" w14:textId="77777777" w:rsidR="009F5790" w:rsidRPr="009F5790" w:rsidRDefault="009F5790" w:rsidP="000D7BE1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9F5790" w:rsidRDefault="009F5790" w:rsidP="000D7BE1">
            <w:r w:rsidRPr="009F5790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0D7BE1"/>
        </w:tc>
        <w:tc>
          <w:tcPr>
            <w:tcW w:w="1080" w:type="dxa"/>
          </w:tcPr>
          <w:p w14:paraId="3D8D9994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0D7BE1"/>
        </w:tc>
        <w:tc>
          <w:tcPr>
            <w:tcW w:w="1080" w:type="dxa"/>
          </w:tcPr>
          <w:p w14:paraId="2BE1FC53" w14:textId="77777777" w:rsidR="009F5790" w:rsidRPr="009F5790" w:rsidRDefault="009F5790" w:rsidP="000D7BE1"/>
        </w:tc>
        <w:tc>
          <w:tcPr>
            <w:tcW w:w="1080" w:type="dxa"/>
          </w:tcPr>
          <w:p w14:paraId="1799B660" w14:textId="77777777" w:rsidR="009F5790" w:rsidRPr="009F5790" w:rsidRDefault="009F5790" w:rsidP="000D7BE1"/>
        </w:tc>
      </w:tr>
      <w:tr w:rsidR="009F5790" w:rsidRPr="009F5790" w14:paraId="2BC2A16F" w14:textId="77777777" w:rsidTr="007F60AF">
        <w:tc>
          <w:tcPr>
            <w:tcW w:w="2808" w:type="dxa"/>
            <w:vAlign w:val="center"/>
          </w:tcPr>
          <w:p w14:paraId="47098972" w14:textId="77777777" w:rsidR="009F5790" w:rsidRPr="009F5790" w:rsidRDefault="009F5790" w:rsidP="000D7BE1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9F5790" w:rsidRDefault="009F5790" w:rsidP="000D7BE1">
            <w:r w:rsidRPr="009F5790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0D7BE1"/>
        </w:tc>
        <w:tc>
          <w:tcPr>
            <w:tcW w:w="1080" w:type="dxa"/>
          </w:tcPr>
          <w:p w14:paraId="3645B887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0D7BE1"/>
        </w:tc>
        <w:tc>
          <w:tcPr>
            <w:tcW w:w="1080" w:type="dxa"/>
          </w:tcPr>
          <w:p w14:paraId="3A64C6EF" w14:textId="77777777" w:rsidR="009F5790" w:rsidRPr="009F5790" w:rsidRDefault="009F5790" w:rsidP="000D7BE1"/>
        </w:tc>
        <w:tc>
          <w:tcPr>
            <w:tcW w:w="1080" w:type="dxa"/>
          </w:tcPr>
          <w:p w14:paraId="47308748" w14:textId="77777777" w:rsidR="009F5790" w:rsidRPr="009F5790" w:rsidRDefault="009F5790" w:rsidP="000D7BE1"/>
        </w:tc>
      </w:tr>
      <w:tr w:rsidR="009F5790" w:rsidRPr="009F5790" w14:paraId="2E56A852" w14:textId="77777777" w:rsidTr="007F60AF">
        <w:tc>
          <w:tcPr>
            <w:tcW w:w="2808" w:type="dxa"/>
          </w:tcPr>
          <w:p w14:paraId="64B7F5B7" w14:textId="77777777" w:rsidR="009F5790" w:rsidRPr="009F5790" w:rsidRDefault="009F5790" w:rsidP="000D7BE1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9F5790" w:rsidRDefault="009F5790" w:rsidP="000D7BE1">
            <w:r w:rsidRPr="009F5790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0D7BE1"/>
        </w:tc>
        <w:tc>
          <w:tcPr>
            <w:tcW w:w="1080" w:type="dxa"/>
          </w:tcPr>
          <w:p w14:paraId="46558018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0D7BE1"/>
        </w:tc>
        <w:tc>
          <w:tcPr>
            <w:tcW w:w="1080" w:type="dxa"/>
          </w:tcPr>
          <w:p w14:paraId="3AFC5A5C" w14:textId="77777777" w:rsidR="009F5790" w:rsidRPr="009F5790" w:rsidRDefault="009F5790" w:rsidP="000D7BE1"/>
        </w:tc>
        <w:tc>
          <w:tcPr>
            <w:tcW w:w="1080" w:type="dxa"/>
          </w:tcPr>
          <w:p w14:paraId="7E23613F" w14:textId="77777777" w:rsidR="009F5790" w:rsidRPr="009F5790" w:rsidRDefault="009F5790" w:rsidP="000D7BE1"/>
        </w:tc>
      </w:tr>
      <w:tr w:rsidR="009F5790" w:rsidRPr="009F5790" w14:paraId="307F8A75" w14:textId="77777777" w:rsidTr="007F60AF">
        <w:tc>
          <w:tcPr>
            <w:tcW w:w="2808" w:type="dxa"/>
          </w:tcPr>
          <w:p w14:paraId="4D8423FC" w14:textId="77777777" w:rsidR="009F5790" w:rsidRPr="009F5790" w:rsidRDefault="009F5790" w:rsidP="000D7BE1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9F5790" w:rsidRDefault="009F5790" w:rsidP="000D7BE1">
            <w:r w:rsidRPr="009F5790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0D7BE1"/>
        </w:tc>
        <w:tc>
          <w:tcPr>
            <w:tcW w:w="1080" w:type="dxa"/>
          </w:tcPr>
          <w:p w14:paraId="4D22E910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0D7BE1"/>
        </w:tc>
        <w:tc>
          <w:tcPr>
            <w:tcW w:w="1080" w:type="dxa"/>
          </w:tcPr>
          <w:p w14:paraId="6071EC99" w14:textId="77777777" w:rsidR="009F5790" w:rsidRPr="009F5790" w:rsidRDefault="009F5790" w:rsidP="000D7BE1"/>
        </w:tc>
        <w:tc>
          <w:tcPr>
            <w:tcW w:w="1080" w:type="dxa"/>
          </w:tcPr>
          <w:p w14:paraId="0D8E8B38" w14:textId="77777777" w:rsidR="009F5790" w:rsidRPr="009F5790" w:rsidRDefault="009F5790" w:rsidP="000D7BE1"/>
        </w:tc>
      </w:tr>
      <w:tr w:rsidR="009F5790" w:rsidRPr="009F5790" w14:paraId="3EABB1EE" w14:textId="77777777" w:rsidTr="007F60AF">
        <w:tc>
          <w:tcPr>
            <w:tcW w:w="2808" w:type="dxa"/>
          </w:tcPr>
          <w:p w14:paraId="27EF7D4D" w14:textId="77777777" w:rsidR="009F5790" w:rsidRPr="009F5790" w:rsidRDefault="009F5790" w:rsidP="000D7BE1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9F5790" w:rsidRDefault="009F5790" w:rsidP="000D7BE1">
            <w:r w:rsidRPr="009F5790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0D7BE1"/>
        </w:tc>
        <w:tc>
          <w:tcPr>
            <w:tcW w:w="1080" w:type="dxa"/>
          </w:tcPr>
          <w:p w14:paraId="3BC21E42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0D7BE1"/>
        </w:tc>
        <w:tc>
          <w:tcPr>
            <w:tcW w:w="1080" w:type="dxa"/>
          </w:tcPr>
          <w:p w14:paraId="718D8944" w14:textId="77777777" w:rsidR="009F5790" w:rsidRPr="009F5790" w:rsidRDefault="009F5790" w:rsidP="000D7BE1"/>
        </w:tc>
        <w:tc>
          <w:tcPr>
            <w:tcW w:w="1080" w:type="dxa"/>
          </w:tcPr>
          <w:p w14:paraId="5DD7E652" w14:textId="77777777" w:rsidR="009F5790" w:rsidRPr="009F5790" w:rsidRDefault="009F5790" w:rsidP="000D7BE1"/>
        </w:tc>
      </w:tr>
      <w:tr w:rsidR="009F5790" w:rsidRPr="009F5790" w14:paraId="5751E9DE" w14:textId="77777777" w:rsidTr="007F60AF">
        <w:tc>
          <w:tcPr>
            <w:tcW w:w="2808" w:type="dxa"/>
          </w:tcPr>
          <w:p w14:paraId="5BD5BEA4" w14:textId="77777777" w:rsidR="009F5790" w:rsidRPr="009F5790" w:rsidRDefault="009F5790" w:rsidP="000D7BE1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0D7BE1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0D7BE1"/>
        </w:tc>
        <w:tc>
          <w:tcPr>
            <w:tcW w:w="1080" w:type="dxa"/>
          </w:tcPr>
          <w:p w14:paraId="161B779E" w14:textId="77777777" w:rsidR="009F5790" w:rsidRPr="009F5790" w:rsidRDefault="009F5790" w:rsidP="000D7BE1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0D7BE1"/>
        </w:tc>
        <w:tc>
          <w:tcPr>
            <w:tcW w:w="1080" w:type="dxa"/>
          </w:tcPr>
          <w:p w14:paraId="4BE23196" w14:textId="77777777" w:rsidR="009F5790" w:rsidRPr="009F5790" w:rsidRDefault="009F5790" w:rsidP="000D7BE1"/>
        </w:tc>
        <w:tc>
          <w:tcPr>
            <w:tcW w:w="1080" w:type="dxa"/>
          </w:tcPr>
          <w:p w14:paraId="3F95224E" w14:textId="77777777" w:rsidR="009F5790" w:rsidRPr="009F5790" w:rsidRDefault="009F5790" w:rsidP="000D7BE1"/>
        </w:tc>
      </w:tr>
    </w:tbl>
    <w:p w14:paraId="7C85DA30" w14:textId="77777777" w:rsidR="009F5790" w:rsidRPr="009F5790" w:rsidRDefault="009F5790" w:rsidP="000D7BE1"/>
    <w:p w14:paraId="36105CE6" w14:textId="77777777" w:rsidR="009F5790" w:rsidRPr="009F5790" w:rsidRDefault="009F5790" w:rsidP="000D7BE1"/>
    <w:p w14:paraId="2CC8A7F7" w14:textId="77777777" w:rsidR="009F5790" w:rsidRPr="009F5790" w:rsidRDefault="009F5790" w:rsidP="000D7BE1">
      <w:r w:rsidRPr="009F5790">
        <w:lastRenderedPageBreak/>
        <w:t xml:space="preserve">Disclaimer: </w:t>
      </w:r>
    </w:p>
    <w:p w14:paraId="28E0825A" w14:textId="77777777" w:rsidR="009F5790" w:rsidRPr="009F5790" w:rsidRDefault="009F5790" w:rsidP="000D7BE1"/>
    <w:p w14:paraId="47F58572" w14:textId="6A72F630" w:rsidR="009F5790" w:rsidRPr="009F5790" w:rsidRDefault="009F5790" w:rsidP="000D7BE1">
      <w:r w:rsidRPr="009F5790">
        <w:t>The scope of the project ‘</w:t>
      </w:r>
      <w:r w:rsidR="00B7792E" w:rsidRPr="00B7792E">
        <w:rPr>
          <w:b/>
        </w:rPr>
        <w:t>Leave application</w:t>
      </w:r>
      <w:r w:rsidRPr="00B7792E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0D7BE1">
      <w:r w:rsidRPr="005B3604">
        <w:lastRenderedPageBreak/>
        <w:t>TABLE OF CONTENTS</w:t>
      </w:r>
    </w:p>
    <w:p w14:paraId="63D9F59F" w14:textId="77777777" w:rsidR="009F5790" w:rsidRPr="009F5790" w:rsidRDefault="009F5790" w:rsidP="000D7BE1"/>
    <w:p w14:paraId="3BB0B844" w14:textId="77777777" w:rsidR="009F5790" w:rsidRPr="005B3604" w:rsidRDefault="009F5790" w:rsidP="000D7BE1">
      <w:pPr>
        <w:pStyle w:val="TOC1"/>
        <w:rPr>
          <w:b/>
          <w:bCs/>
          <w:iCs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302030199" w:history="1">
        <w:r w:rsidRPr="005B3604">
          <w:rPr>
            <w:rStyle w:val="Hyperlink"/>
          </w:rPr>
          <w:t>1.</w:t>
        </w:r>
        <w:r w:rsidRPr="005B3604">
          <w:rPr>
            <w:b/>
            <w:bCs/>
            <w:iCs/>
          </w:rPr>
          <w:tab/>
        </w:r>
        <w:r w:rsidRPr="005B3604">
          <w:rPr>
            <w:rStyle w:val="Hyperlink"/>
          </w:rPr>
          <w:t>Use Case Name: &lt;&lt;Use Case Name&gt;&gt;</w:t>
        </w:r>
        <w:r w:rsidRPr="005B3604">
          <w:rPr>
            <w:webHidden/>
          </w:rPr>
          <w:tab/>
        </w:r>
        <w:r w:rsidRPr="005B3604">
          <w:rPr>
            <w:webHidden/>
          </w:rPr>
          <w:fldChar w:fldCharType="begin"/>
        </w:r>
        <w:r w:rsidRPr="005B3604">
          <w:rPr>
            <w:webHidden/>
          </w:rPr>
          <w:instrText xml:space="preserve"> PAGEREF _Toc302030199 \h </w:instrText>
        </w:r>
        <w:r w:rsidRPr="005B3604">
          <w:rPr>
            <w:webHidden/>
          </w:rPr>
        </w:r>
        <w:r w:rsidRPr="005B3604">
          <w:rPr>
            <w:webHidden/>
          </w:rPr>
          <w:fldChar w:fldCharType="separate"/>
        </w:r>
        <w:r w:rsidRPr="005B3604">
          <w:rPr>
            <w:webHidden/>
          </w:rPr>
          <w:t>4</w:t>
        </w:r>
        <w:r w:rsidRPr="005B3604">
          <w:rPr>
            <w:webHidden/>
          </w:rPr>
          <w:fldChar w:fldCharType="end"/>
        </w:r>
      </w:hyperlink>
    </w:p>
    <w:p w14:paraId="0599EAF0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00" w:history="1">
        <w:r w:rsidR="009F5790" w:rsidRPr="005B3604">
          <w:rPr>
            <w:rStyle w:val="Hyperlink"/>
          </w:rPr>
          <w:t>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Actor(s)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7CD6B1AE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01" w:history="1">
        <w:r w:rsidR="009F5790" w:rsidRPr="005B3604">
          <w:rPr>
            <w:rStyle w:val="Hyperlink"/>
          </w:rPr>
          <w:t>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Preconditions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36B5EC4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02" w:history="1">
        <w:r w:rsidR="009F5790" w:rsidRPr="005B3604">
          <w:rPr>
            <w:rStyle w:val="Hyperlink"/>
          </w:rPr>
          <w:t>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Flow of Events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591F5719" w14:textId="77777777" w:rsidR="009F5790" w:rsidRPr="005B3604" w:rsidRDefault="00FF1374" w:rsidP="000D7BE1">
      <w:pPr>
        <w:pStyle w:val="TOC2"/>
        <w:rPr>
          <w:bCs/>
        </w:rPr>
      </w:pPr>
      <w:hyperlink w:anchor="_Toc302030203" w:history="1">
        <w:r w:rsidR="009F5790" w:rsidRPr="005B3604">
          <w:rPr>
            <w:rStyle w:val="Hyperlink"/>
          </w:rPr>
          <w:t>4.1  Basic Flow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4</w:t>
        </w:r>
        <w:r w:rsidR="009F5790" w:rsidRPr="005B3604">
          <w:rPr>
            <w:webHidden/>
          </w:rPr>
          <w:fldChar w:fldCharType="end"/>
        </w:r>
      </w:hyperlink>
    </w:p>
    <w:p w14:paraId="225D4861" w14:textId="77777777" w:rsidR="009F5790" w:rsidRPr="005B3604" w:rsidRDefault="00FF1374" w:rsidP="000D7BE1">
      <w:pPr>
        <w:pStyle w:val="TOC2"/>
        <w:rPr>
          <w:bCs/>
        </w:rPr>
      </w:pPr>
      <w:hyperlink w:anchor="_Toc302030204" w:history="1">
        <w:r w:rsidR="009F5790" w:rsidRPr="005B3604">
          <w:rPr>
            <w:rStyle w:val="Hyperlink"/>
          </w:rPr>
          <w:t>4.2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Alternative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6FAE7319" w14:textId="77777777" w:rsidR="009F5790" w:rsidRPr="005B3604" w:rsidRDefault="00FF1374" w:rsidP="000D7BE1">
      <w:pPr>
        <w:pStyle w:val="TOC2"/>
        <w:rPr>
          <w:bCs/>
        </w:rPr>
      </w:pPr>
      <w:hyperlink w:anchor="_Toc302030205" w:history="1">
        <w:r w:rsidR="009F5790" w:rsidRPr="005B3604">
          <w:rPr>
            <w:rStyle w:val="Hyperlink"/>
          </w:rPr>
          <w:t>4.2.1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Alternate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5</w:t>
        </w:r>
        <w:r w:rsidR="009F5790" w:rsidRPr="005B3604">
          <w:rPr>
            <w:webHidden/>
          </w:rPr>
          <w:fldChar w:fldCharType="end"/>
        </w:r>
      </w:hyperlink>
    </w:p>
    <w:p w14:paraId="12827953" w14:textId="77777777" w:rsidR="009F5790" w:rsidRPr="005B3604" w:rsidRDefault="00FF1374" w:rsidP="000D7BE1">
      <w:pPr>
        <w:pStyle w:val="TOC2"/>
        <w:rPr>
          <w:bCs/>
        </w:rPr>
      </w:pPr>
      <w:hyperlink w:anchor="_Toc302030206" w:history="1">
        <w:r w:rsidR="009F5790" w:rsidRPr="005B3604">
          <w:rPr>
            <w:rStyle w:val="Hyperlink"/>
          </w:rPr>
          <w:t>4.3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32752691" w14:textId="77777777" w:rsidR="009F5790" w:rsidRPr="005B3604" w:rsidRDefault="00FF1374" w:rsidP="000D7BE1">
      <w:pPr>
        <w:pStyle w:val="TOC2"/>
        <w:rPr>
          <w:bCs/>
        </w:rPr>
      </w:pPr>
      <w:hyperlink w:anchor="_Toc302030207" w:history="1">
        <w:r w:rsidR="009F5790" w:rsidRPr="005B3604">
          <w:rPr>
            <w:rStyle w:val="Hyperlink"/>
          </w:rPr>
          <w:t>4.3.1</w:t>
        </w:r>
        <w:r w:rsidR="009F5790" w:rsidRPr="005B3604">
          <w:rPr>
            <w:bCs/>
          </w:rPr>
          <w:tab/>
        </w:r>
        <w:r w:rsidR="009F5790" w:rsidRPr="005B3604">
          <w:rPr>
            <w:rStyle w:val="Hyperlink"/>
          </w:rPr>
          <w:t>Sub Flow 1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5355521B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08" w:history="1">
        <w:r w:rsidR="009F5790" w:rsidRPr="005B3604">
          <w:rPr>
            <w:rStyle w:val="Hyperlink"/>
          </w:rPr>
          <w:t>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Post Conditions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6</w:t>
        </w:r>
        <w:r w:rsidR="009F5790" w:rsidRPr="005B3604">
          <w:rPr>
            <w:webHidden/>
          </w:rPr>
          <w:fldChar w:fldCharType="end"/>
        </w:r>
      </w:hyperlink>
    </w:p>
    <w:p w14:paraId="0B3BAFF3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09" w:history="1">
        <w:r w:rsidR="009F5790" w:rsidRPr="005B3604">
          <w:rPr>
            <w:rStyle w:val="Hyperlink"/>
          </w:rPr>
          <w:t>6.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Special Requirements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_Toc302030209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0BD9C476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10" w:history="1">
        <w:r w:rsidR="009F5790" w:rsidRPr="005B3604">
          <w:rPr>
            <w:rStyle w:val="Hyperlink"/>
          </w:rPr>
          <w:t>7.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Extension Points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3C52ABC6" w14:textId="77777777" w:rsidR="009F5790" w:rsidRPr="005B3604" w:rsidRDefault="00FF1374" w:rsidP="000D7BE1">
      <w:pPr>
        <w:pStyle w:val="TOC2"/>
        <w:rPr>
          <w:bCs/>
        </w:rPr>
      </w:pPr>
      <w:hyperlink w:anchor="_Toc302030211" w:history="1">
        <w:r w:rsidR="009F5790" w:rsidRPr="005B3604">
          <w:rPr>
            <w:rStyle w:val="Hyperlink"/>
          </w:rPr>
          <w:t>&lt;Name of extension point&gt;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A949AA7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12" w:history="1">
        <w:r w:rsidR="009F5790" w:rsidRPr="005B3604">
          <w:rPr>
            <w:rStyle w:val="Hyperlink"/>
          </w:rPr>
          <w:t>8.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Business Rules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7</w:t>
        </w:r>
        <w:r w:rsidR="009F5790" w:rsidRPr="005B3604">
          <w:rPr>
            <w:webHidden/>
          </w:rPr>
          <w:fldChar w:fldCharType="end"/>
        </w:r>
      </w:hyperlink>
    </w:p>
    <w:p w14:paraId="41FDDCB3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13" w:history="1">
        <w:r w:rsidR="009F5790" w:rsidRPr="005B3604">
          <w:rPr>
            <w:rStyle w:val="Hyperlink"/>
          </w:rPr>
          <w:t>9.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Diagrams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4308854F" w14:textId="77777777" w:rsidR="009F5790" w:rsidRPr="005B3604" w:rsidRDefault="00FF1374" w:rsidP="000D7BE1">
      <w:pPr>
        <w:pStyle w:val="TOC2"/>
        <w:rPr>
          <w:bCs/>
        </w:rPr>
      </w:pPr>
      <w:hyperlink w:anchor="_Toc302030214" w:history="1">
        <w:r w:rsidR="009F5790" w:rsidRPr="005B3604">
          <w:rPr>
            <w:rStyle w:val="Hyperlink"/>
          </w:rPr>
          <w:t>Use Case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_Toc302030214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8</w:t>
        </w:r>
        <w:r w:rsidR="009F5790" w:rsidRPr="005B3604">
          <w:rPr>
            <w:webHidden/>
          </w:rPr>
          <w:fldChar w:fldCharType="end"/>
        </w:r>
      </w:hyperlink>
    </w:p>
    <w:p w14:paraId="38EF1013" w14:textId="77777777" w:rsidR="009F5790" w:rsidRPr="005B3604" w:rsidRDefault="00FF1374" w:rsidP="000D7BE1">
      <w:pPr>
        <w:pStyle w:val="TOC2"/>
        <w:rPr>
          <w:bCs/>
        </w:rPr>
      </w:pPr>
      <w:hyperlink w:anchor="_Toc302030215" w:history="1">
        <w:r w:rsidR="009F5790" w:rsidRPr="005B3604">
          <w:rPr>
            <w:rStyle w:val="Hyperlink"/>
          </w:rPr>
          <w:t>Activity Diagram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_Toc302030215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9</w:t>
        </w:r>
        <w:r w:rsidR="009F5790" w:rsidRPr="005B3604">
          <w:rPr>
            <w:webHidden/>
          </w:rPr>
          <w:fldChar w:fldCharType="end"/>
        </w:r>
      </w:hyperlink>
    </w:p>
    <w:p w14:paraId="464883B7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16" w:history="1">
        <w:r w:rsidR="009F5790" w:rsidRPr="005B3604">
          <w:rPr>
            <w:rStyle w:val="Hyperlink"/>
          </w:rPr>
          <w:t>10.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_Toc302030216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6F1E303" w14:textId="77777777" w:rsidR="009F5790" w:rsidRPr="005B3604" w:rsidRDefault="00FF1374" w:rsidP="000D7BE1">
      <w:pPr>
        <w:pStyle w:val="TOC2"/>
        <w:rPr>
          <w:bCs/>
        </w:rPr>
      </w:pPr>
      <w:hyperlink w:anchor="_Toc302030217" w:history="1">
        <w:r w:rsidR="009F5790" w:rsidRPr="005B3604">
          <w:rPr>
            <w:rStyle w:val="Hyperlink"/>
          </w:rPr>
          <w:t>Success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_Toc302030217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689EDAA1" w14:textId="77777777" w:rsidR="009F5790" w:rsidRPr="005B3604" w:rsidRDefault="00FF1374" w:rsidP="000D7BE1">
      <w:pPr>
        <w:pStyle w:val="TOC2"/>
        <w:rPr>
          <w:bCs/>
        </w:rPr>
      </w:pPr>
      <w:hyperlink w:anchor="_Toc302030218" w:history="1">
        <w:r w:rsidR="009F5790" w:rsidRPr="005B3604">
          <w:rPr>
            <w:rStyle w:val="Hyperlink"/>
          </w:rPr>
          <w:t>Failure Scenarios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_Toc302030218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31364BF3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19" w:history="1">
        <w:r w:rsidR="009F5790" w:rsidRPr="005B3604">
          <w:rPr>
            <w:rStyle w:val="Hyperlink"/>
          </w:rPr>
          <w:t>11.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Issues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_Toc302030219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0B0C6D9E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20" w:history="1">
        <w:r w:rsidR="009F5790" w:rsidRPr="005B3604">
          <w:rPr>
            <w:rStyle w:val="Hyperlink"/>
          </w:rPr>
          <w:t>12.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UI Specifications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_Toc302030220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10</w:t>
        </w:r>
        <w:r w:rsidR="009F5790" w:rsidRPr="005B3604">
          <w:rPr>
            <w:webHidden/>
          </w:rPr>
          <w:fldChar w:fldCharType="end"/>
        </w:r>
      </w:hyperlink>
    </w:p>
    <w:p w14:paraId="76D5ECAF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21" w:history="1">
        <w:r w:rsidR="009F5790" w:rsidRPr="005B3604">
          <w:rPr>
            <w:rStyle w:val="Hyperlink"/>
          </w:rPr>
          <w:t>13.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Inter System Dependencies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_Toc302030221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7E5EED0" w14:textId="77777777" w:rsidR="009F5790" w:rsidRPr="005B3604" w:rsidRDefault="00FF1374" w:rsidP="000D7BE1">
      <w:pPr>
        <w:pStyle w:val="TOC1"/>
        <w:rPr>
          <w:b/>
          <w:bCs/>
          <w:iCs/>
        </w:rPr>
      </w:pPr>
      <w:hyperlink w:anchor="_Toc302030222" w:history="1">
        <w:r w:rsidR="009F5790" w:rsidRPr="005B3604">
          <w:rPr>
            <w:rStyle w:val="Hyperlink"/>
          </w:rPr>
          <w:t>14.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Integration with an already existing System of the &lt;&lt;Customer&gt;&gt;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_Toc302030222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1B0750FF" w14:textId="77777777" w:rsidR="009F5790" w:rsidRPr="009F5790" w:rsidRDefault="00FF1374" w:rsidP="000D7BE1">
      <w:pPr>
        <w:pStyle w:val="TOC1"/>
        <w:rPr>
          <w:rStyle w:val="Hyperlink"/>
        </w:rPr>
      </w:pPr>
      <w:hyperlink w:anchor="_Toc302030223" w:history="1">
        <w:r w:rsidR="009F5790" w:rsidRPr="005B3604">
          <w:rPr>
            <w:rStyle w:val="Hyperlink"/>
          </w:rPr>
          <w:t>15.</w:t>
        </w:r>
        <w:r w:rsidR="009F5790" w:rsidRPr="005B3604">
          <w:rPr>
            <w:b/>
            <w:bCs/>
            <w:iCs/>
          </w:rPr>
          <w:tab/>
        </w:r>
        <w:r w:rsidR="009F5790" w:rsidRPr="005B3604">
          <w:rPr>
            <w:rStyle w:val="Hyperlink"/>
          </w:rPr>
          <w:t>Assumptions</w:t>
        </w:r>
        <w:r w:rsidR="009F5790" w:rsidRPr="005B3604">
          <w:rPr>
            <w:webHidden/>
          </w:rPr>
          <w:tab/>
        </w:r>
        <w:r w:rsidR="009F5790" w:rsidRPr="005B3604">
          <w:rPr>
            <w:webHidden/>
          </w:rPr>
          <w:fldChar w:fldCharType="begin"/>
        </w:r>
        <w:r w:rsidR="009F5790" w:rsidRPr="005B3604">
          <w:rPr>
            <w:webHidden/>
          </w:rPr>
          <w:instrText xml:space="preserve"> PAGEREF _Toc302030223 \h </w:instrText>
        </w:r>
        <w:r w:rsidR="009F5790" w:rsidRPr="005B3604">
          <w:rPr>
            <w:webHidden/>
          </w:rPr>
        </w:r>
        <w:r w:rsidR="009F5790" w:rsidRPr="005B3604">
          <w:rPr>
            <w:webHidden/>
          </w:rPr>
          <w:fldChar w:fldCharType="separate"/>
        </w:r>
        <w:r w:rsidR="009F5790" w:rsidRPr="005B3604">
          <w:rPr>
            <w:webHidden/>
          </w:rPr>
          <w:t>11</w:t>
        </w:r>
        <w:r w:rsidR="009F5790" w:rsidRPr="005B3604">
          <w:rPr>
            <w:webHidden/>
          </w:rPr>
          <w:fldChar w:fldCharType="end"/>
        </w:r>
      </w:hyperlink>
    </w:p>
    <w:p w14:paraId="02BAF94B" w14:textId="77777777" w:rsidR="009F5790" w:rsidRPr="005B3604" w:rsidRDefault="009F5790" w:rsidP="000D7BE1">
      <w:r w:rsidRPr="005B3604">
        <w:t>REVISION HISTORY OF THE WORK PRODUCT…………………………….. .. 12</w:t>
      </w:r>
    </w:p>
    <w:p w14:paraId="59FA5DA1" w14:textId="77777777" w:rsidR="009F5790" w:rsidRPr="00F42082" w:rsidRDefault="009F5790" w:rsidP="000D7BE1">
      <w:r w:rsidRPr="00F42082">
        <w:fldChar w:fldCharType="end"/>
      </w:r>
    </w:p>
    <w:p w14:paraId="74E6C9D8" w14:textId="77777777" w:rsidR="009F5790" w:rsidRPr="009F5790" w:rsidRDefault="009F5790" w:rsidP="000D7BE1"/>
    <w:p w14:paraId="54DA6AF0" w14:textId="77777777" w:rsidR="009F5790" w:rsidRPr="009F5790" w:rsidRDefault="009F5790" w:rsidP="000D7BE1"/>
    <w:p w14:paraId="5A45629C" w14:textId="77777777" w:rsidR="009F5790" w:rsidRPr="009F5790" w:rsidRDefault="009F5790" w:rsidP="000D7BE1"/>
    <w:p w14:paraId="32E4EA51" w14:textId="77777777" w:rsidR="009F5790" w:rsidRPr="009F5790" w:rsidRDefault="009F5790" w:rsidP="000D7BE1"/>
    <w:p w14:paraId="12FDF1A2" w14:textId="77777777" w:rsidR="009F5790" w:rsidRPr="009F5790" w:rsidRDefault="009F5790" w:rsidP="000D7BE1"/>
    <w:p w14:paraId="332B7CEA" w14:textId="77777777" w:rsidR="009F5790" w:rsidRPr="009F5790" w:rsidRDefault="009F5790" w:rsidP="000D7BE1"/>
    <w:p w14:paraId="2663E52A" w14:textId="6D82E52E" w:rsidR="009F5790" w:rsidRPr="009F5790" w:rsidRDefault="009F5790" w:rsidP="000D7BE1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302030199"/>
      <w:r w:rsidRPr="009F5790">
        <w:lastRenderedPageBreak/>
        <w:t xml:space="preserve">Use Case Name: </w:t>
      </w:r>
      <w:bookmarkEnd w:id="0"/>
      <w:bookmarkEnd w:id="1"/>
      <w:bookmarkEnd w:id="2"/>
      <w:bookmarkEnd w:id="3"/>
      <w:bookmarkEnd w:id="4"/>
      <w:r w:rsidR="00B7792E">
        <w:t>LEAVE APPLICATION</w:t>
      </w:r>
    </w:p>
    <w:p w14:paraId="615B5306" w14:textId="39374F48" w:rsidR="009F5790" w:rsidRPr="009F5790" w:rsidRDefault="009F5790" w:rsidP="000D7BE1">
      <w:pPr>
        <w:pStyle w:val="BodyText"/>
      </w:pPr>
      <w:r w:rsidRPr="009F5790">
        <w:rPr>
          <w:b/>
        </w:rPr>
        <w:t xml:space="preserve">Use Case ID: </w:t>
      </w:r>
      <w:r w:rsidR="00BA24A0">
        <w:t xml:space="preserve"> PRO.LEAVEAPPLI</w:t>
      </w:r>
      <w:r w:rsidR="00580497">
        <w:t>C</w:t>
      </w:r>
      <w:r w:rsidR="00BA24A0">
        <w:t>ATION_001</w:t>
      </w:r>
    </w:p>
    <w:p w14:paraId="078CF40F" w14:textId="77777777" w:rsidR="009F5790" w:rsidRPr="009F5790" w:rsidRDefault="009F5790" w:rsidP="000D7BE1">
      <w:pPr>
        <w:pStyle w:val="BodyText"/>
      </w:pPr>
    </w:p>
    <w:p w14:paraId="457BA5FC" w14:textId="68099BB1" w:rsidR="009F5790" w:rsidRPr="009F5790" w:rsidRDefault="009F5790" w:rsidP="000D7BE1">
      <w:r w:rsidRPr="009F5790">
        <w:rPr>
          <w:b/>
        </w:rPr>
        <w:t>Brief Description:</w:t>
      </w:r>
      <w:r w:rsidR="00BA24A0">
        <w:t xml:space="preserve"> This </w:t>
      </w:r>
      <w:r w:rsidR="004B0BF8">
        <w:t xml:space="preserve">Use case here describes about the process by which employees of the company can apply for </w:t>
      </w:r>
      <w:proofErr w:type="gramStart"/>
      <w:r w:rsidR="004B0BF8">
        <w:t>leave(</w:t>
      </w:r>
      <w:proofErr w:type="gramEnd"/>
      <w:r w:rsidR="004B0BF8">
        <w:t>1/2 day or more)</w:t>
      </w:r>
    </w:p>
    <w:p w14:paraId="339B99C7" w14:textId="77777777" w:rsidR="009F5790" w:rsidRPr="009F5790" w:rsidRDefault="009F5790" w:rsidP="000D7BE1"/>
    <w:p w14:paraId="736729FA" w14:textId="77777777" w:rsidR="009F5790" w:rsidRPr="009F5790" w:rsidRDefault="009F5790" w:rsidP="000D7BE1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302030200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7A5154AE" w:rsidR="009F5790" w:rsidRPr="009F5790" w:rsidRDefault="004B0BF8" w:rsidP="000D7BE1">
      <w:pPr>
        <w:pStyle w:val="ListParagraph"/>
        <w:numPr>
          <w:ilvl w:val="0"/>
          <w:numId w:val="10"/>
        </w:numPr>
      </w:pPr>
      <w:r>
        <w:t>EMPLOYEE</w:t>
      </w:r>
      <w:r w:rsidR="009F5790" w:rsidRPr="009F5790">
        <w:t xml:space="preserve"> </w:t>
      </w:r>
    </w:p>
    <w:p w14:paraId="0E00227C" w14:textId="77777777" w:rsidR="009F5790" w:rsidRPr="009F5790" w:rsidRDefault="009F5790" w:rsidP="000D7BE1"/>
    <w:p w14:paraId="36379E54" w14:textId="77777777" w:rsidR="009F5790" w:rsidRPr="009F5790" w:rsidRDefault="009F5790" w:rsidP="000D7BE1"/>
    <w:p w14:paraId="0EC1C799" w14:textId="77777777" w:rsidR="009F5790" w:rsidRPr="009F5790" w:rsidRDefault="009F5790" w:rsidP="000D7BE1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302030201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5FFC8CDC" w14:textId="6A4B0B80" w:rsidR="009F5790" w:rsidRDefault="004B0BF8" w:rsidP="000D7BE1">
      <w:pPr>
        <w:pStyle w:val="BodyText3"/>
        <w:numPr>
          <w:ilvl w:val="0"/>
          <w:numId w:val="11"/>
        </w:numPr>
      </w:pPr>
      <w:r>
        <w:t>The employee will be th</w:t>
      </w:r>
      <w:r w:rsidR="00C94E7A">
        <w:t>e registered user of the process</w:t>
      </w:r>
      <w:r>
        <w:t>.</w:t>
      </w:r>
    </w:p>
    <w:p w14:paraId="5CB4FEB1" w14:textId="22CD066B" w:rsidR="004B0BF8" w:rsidRDefault="00C94E7A" w:rsidP="000D7BE1">
      <w:pPr>
        <w:pStyle w:val="BodyText3"/>
        <w:numPr>
          <w:ilvl w:val="0"/>
          <w:numId w:val="11"/>
        </w:numPr>
      </w:pPr>
      <w:r>
        <w:t>Employee should access to Company’s Intranet.</w:t>
      </w:r>
    </w:p>
    <w:p w14:paraId="3839F732" w14:textId="2E7BF4C3" w:rsidR="00C94E7A" w:rsidRPr="009F5790" w:rsidRDefault="00C94E7A" w:rsidP="000D7BE1">
      <w:pPr>
        <w:pStyle w:val="BodyText3"/>
        <w:numPr>
          <w:ilvl w:val="0"/>
          <w:numId w:val="11"/>
        </w:numPr>
      </w:pPr>
      <w:r>
        <w:t>The leave balance should be available for the employee before requesting.</w:t>
      </w:r>
    </w:p>
    <w:p w14:paraId="76B4CB6E" w14:textId="77777777" w:rsidR="009F5790" w:rsidRPr="009F5790" w:rsidRDefault="009F5790" w:rsidP="000D7BE1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302030202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0D7BE1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302030203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6C2F5994" w14:textId="77777777" w:rsidR="00B32B51" w:rsidRPr="0033151B" w:rsidRDefault="00B32B51" w:rsidP="000D7BE1">
      <w:pPr>
        <w:pStyle w:val="StyleHeading2Sub-headingH2ChapterNumberAppendixLetterchnh"/>
      </w:pPr>
      <w:bookmarkStart w:id="26" w:name="_Toc435191817"/>
      <w:r>
        <w:t>4.1.1</w:t>
      </w:r>
      <w:r>
        <w:tab/>
      </w:r>
      <w:r w:rsidRPr="0033151B">
        <w:t xml:space="preserve">Name: SUCCESSFUL APPLICATION FOR </w:t>
      </w:r>
      <w:r>
        <w:t xml:space="preserve">½ </w:t>
      </w:r>
      <w:r w:rsidRPr="0033151B">
        <w:t>DAY LEAVE</w:t>
      </w:r>
      <w:bookmarkEnd w:id="26"/>
    </w:p>
    <w:p w14:paraId="6F8C7BC6" w14:textId="77777777" w:rsidR="00B32B51" w:rsidRDefault="00B32B51" w:rsidP="000D7BE1"/>
    <w:p w14:paraId="7B754241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accesses Intranet.</w:t>
      </w:r>
    </w:p>
    <w:p w14:paraId="5C7BA408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clicks on Employee Corner.</w:t>
      </w:r>
    </w:p>
    <w:p w14:paraId="0E50C0D1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clicks on Attendance System.</w:t>
      </w:r>
    </w:p>
    <w:p w14:paraId="4B01D9B5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selects Leave Application.</w:t>
      </w:r>
    </w:p>
    <w:p w14:paraId="2109CF0B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lastRenderedPageBreak/>
        <w:t>User selects Start Date of leave from the Calendar</w:t>
      </w:r>
    </w:p>
    <w:p w14:paraId="1058AE1E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chooses the Half-Day check box in start date.</w:t>
      </w:r>
    </w:p>
    <w:p w14:paraId="351C7590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selects the first session for half day.</w:t>
      </w:r>
    </w:p>
    <w:p w14:paraId="1FD6E5CA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selects End Date same as Start Date.</w:t>
      </w:r>
    </w:p>
    <w:p w14:paraId="123A2D02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selects Type of Leave</w:t>
      </w:r>
    </w:p>
    <w:p w14:paraId="5CDD6929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enters the reason for leave.</w:t>
      </w:r>
    </w:p>
    <w:p w14:paraId="35183604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User clicks Submit button to submit leave application.</w:t>
      </w:r>
    </w:p>
    <w:p w14:paraId="7CDD1569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System validates the details</w:t>
      </w:r>
    </w:p>
    <w:p w14:paraId="488B54CE" w14:textId="77777777" w:rsidR="00B32B51" w:rsidRDefault="00B32B51" w:rsidP="000D7BE1">
      <w:pPr>
        <w:pStyle w:val="ListParagraph"/>
        <w:numPr>
          <w:ilvl w:val="0"/>
          <w:numId w:val="12"/>
        </w:numPr>
      </w:pPr>
      <w:r>
        <w:t>System submits the leave request for approval.</w:t>
      </w:r>
    </w:p>
    <w:p w14:paraId="0DF5857C" w14:textId="77777777" w:rsidR="009F5790" w:rsidRPr="009F5790" w:rsidRDefault="009F5790" w:rsidP="000D7BE1"/>
    <w:p w14:paraId="1F0EAD75" w14:textId="77777777" w:rsidR="009F5790" w:rsidRPr="009F5790" w:rsidRDefault="009F5790" w:rsidP="000D7BE1"/>
    <w:p w14:paraId="08F058DD" w14:textId="77777777" w:rsidR="009F5790" w:rsidRPr="009F5790" w:rsidRDefault="009F5790" w:rsidP="000D7BE1">
      <w:pPr>
        <w:pStyle w:val="CommentText"/>
      </w:pPr>
    </w:p>
    <w:p w14:paraId="078DBFF3" w14:textId="77777777" w:rsidR="009F5790" w:rsidRPr="009F5790" w:rsidRDefault="009F5790" w:rsidP="000D7BE1">
      <w:pPr>
        <w:pStyle w:val="StyleHeading2Sub-headingH2ChapterNumberAppendixLetterchnh"/>
        <w:numPr>
          <w:ilvl w:val="1"/>
          <w:numId w:val="9"/>
        </w:numPr>
      </w:pPr>
      <w:bookmarkStart w:id="27" w:name="_Toc141844799"/>
      <w:bookmarkStart w:id="28" w:name="_Toc143500966"/>
      <w:bookmarkStart w:id="29" w:name="_Toc144299914"/>
      <w:bookmarkStart w:id="30" w:name="_Toc145125002"/>
      <w:bookmarkStart w:id="31" w:name="_Toc165439507"/>
      <w:bookmarkStart w:id="32" w:name="_Toc186019616"/>
      <w:bookmarkStart w:id="33" w:name="_Toc216505520"/>
      <w:r w:rsidRPr="009F5790">
        <w:t xml:space="preserve"> </w:t>
      </w:r>
      <w:bookmarkStart w:id="34" w:name="_Toc302030204"/>
      <w:r w:rsidRPr="009F5790">
        <w:t>Alternative Flow</w:t>
      </w:r>
      <w:bookmarkEnd w:id="27"/>
      <w:bookmarkEnd w:id="28"/>
      <w:bookmarkEnd w:id="29"/>
      <w:r w:rsidRPr="009F5790">
        <w:t>s</w:t>
      </w:r>
      <w:bookmarkEnd w:id="30"/>
      <w:bookmarkEnd w:id="31"/>
      <w:bookmarkEnd w:id="32"/>
      <w:bookmarkEnd w:id="33"/>
      <w:bookmarkEnd w:id="34"/>
    </w:p>
    <w:p w14:paraId="64098074" w14:textId="77777777" w:rsidR="009F5790" w:rsidRPr="009F5790" w:rsidRDefault="009F5790" w:rsidP="000D7BE1">
      <w:pPr>
        <w:pStyle w:val="infoblue"/>
      </w:pPr>
    </w:p>
    <w:p w14:paraId="2E79054F" w14:textId="77777777" w:rsidR="00B32B51" w:rsidRPr="00CB320F" w:rsidRDefault="00B32B51" w:rsidP="000D7BE1">
      <w:pPr>
        <w:pStyle w:val="StyleHeading2Sub-headingH2ChapterNumberAppendixLetterchnh"/>
        <w:numPr>
          <w:ilvl w:val="2"/>
          <w:numId w:val="8"/>
        </w:numPr>
      </w:pPr>
      <w:bookmarkStart w:id="35" w:name="_Toc435191819"/>
      <w:r w:rsidRPr="00CB320F">
        <w:t>Alternate Flow 1</w:t>
      </w:r>
      <w:bookmarkEnd w:id="35"/>
      <w:r>
        <w:t xml:space="preserve"> : ½ DAY LEAVE FROM END DATE</w:t>
      </w:r>
    </w:p>
    <w:p w14:paraId="5AAAE4A8" w14:textId="77777777" w:rsidR="00B32B51" w:rsidRPr="00CB320F" w:rsidRDefault="00B32B51" w:rsidP="000D7BE1">
      <w:pPr>
        <w:pStyle w:val="StyleHeading2Sub-headingH2ChapterNumberAppendixLetterchnh"/>
      </w:pPr>
    </w:p>
    <w:p w14:paraId="6912E13D" w14:textId="77777777" w:rsidR="00B32B51" w:rsidRPr="00CB320F" w:rsidRDefault="00B32B51" w:rsidP="000D7BE1"/>
    <w:p w14:paraId="1457C3B2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accesses Intranet.</w:t>
      </w:r>
    </w:p>
    <w:p w14:paraId="05FB31AD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clicks on Employee Corner.</w:t>
      </w:r>
    </w:p>
    <w:p w14:paraId="10AD5B32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clicks on Attendance System.</w:t>
      </w:r>
    </w:p>
    <w:p w14:paraId="65903A1E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selects Leave Application.</w:t>
      </w:r>
    </w:p>
    <w:p w14:paraId="69129080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selects Start Date of leave from the Calendar</w:t>
      </w:r>
    </w:p>
    <w:p w14:paraId="083E6528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chooses the Half-Day check box in end date.</w:t>
      </w:r>
    </w:p>
    <w:p w14:paraId="5CBB5D29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 the session for half day in end date.</w:t>
      </w:r>
    </w:p>
    <w:p w14:paraId="1AF1DF7D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selects End Date same as Start Date.</w:t>
      </w:r>
    </w:p>
    <w:p w14:paraId="4C177FF9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selects Type of Leave</w:t>
      </w:r>
    </w:p>
    <w:p w14:paraId="3C954AD3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enters the reason for leave.</w:t>
      </w:r>
    </w:p>
    <w:p w14:paraId="4664528D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User clicks on submit button to submit leave application.</w:t>
      </w:r>
    </w:p>
    <w:p w14:paraId="11BFB328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t>System validates the details</w:t>
      </w:r>
    </w:p>
    <w:p w14:paraId="0248C766" w14:textId="77777777" w:rsidR="00B32B51" w:rsidRDefault="00B32B51" w:rsidP="000D7BE1">
      <w:pPr>
        <w:pStyle w:val="ListParagraph"/>
        <w:numPr>
          <w:ilvl w:val="0"/>
          <w:numId w:val="13"/>
        </w:numPr>
      </w:pPr>
      <w:r>
        <w:lastRenderedPageBreak/>
        <w:t>System submits the leave request for approval.</w:t>
      </w:r>
    </w:p>
    <w:p w14:paraId="3963E921" w14:textId="77777777" w:rsidR="00B32B51" w:rsidRDefault="00B32B51" w:rsidP="000D7BE1"/>
    <w:p w14:paraId="48F360A4" w14:textId="77777777" w:rsidR="00B32B51" w:rsidRDefault="00B32B51" w:rsidP="000D7BE1"/>
    <w:p w14:paraId="26DFA191" w14:textId="77777777" w:rsidR="00B32B51" w:rsidRPr="00CB320F" w:rsidRDefault="00B32B51" w:rsidP="000D7BE1">
      <w:pPr>
        <w:pStyle w:val="StyleHeading2Sub-headingH2ChapterNumberAppendixLetterchnh"/>
        <w:numPr>
          <w:ilvl w:val="2"/>
          <w:numId w:val="8"/>
        </w:numPr>
      </w:pPr>
      <w:bookmarkStart w:id="36" w:name="_Toc435191820"/>
      <w:r>
        <w:t>Alternate Flow 2</w:t>
      </w:r>
      <w:bookmarkEnd w:id="36"/>
      <w:r>
        <w:t xml:space="preserve"> : 1 OR  MORE DAYS’ LEAVE</w:t>
      </w:r>
    </w:p>
    <w:p w14:paraId="10646900" w14:textId="77777777" w:rsidR="00B32B51" w:rsidRPr="00CB320F" w:rsidRDefault="00B32B51" w:rsidP="000D7BE1"/>
    <w:p w14:paraId="771CD7E0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accesses Intranet.</w:t>
      </w:r>
    </w:p>
    <w:p w14:paraId="28929307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clicks on Employee Corner.</w:t>
      </w:r>
    </w:p>
    <w:p w14:paraId="1A1F47B1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clicks on Attendance System.</w:t>
      </w:r>
    </w:p>
    <w:p w14:paraId="3D0E041A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selects Leave Application.</w:t>
      </w:r>
    </w:p>
    <w:p w14:paraId="5DC03921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selects Start Date of leave from the Calendar</w:t>
      </w:r>
    </w:p>
    <w:p w14:paraId="325C7F1B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selects End Date of leave from the Calendar</w:t>
      </w:r>
    </w:p>
    <w:p w14:paraId="2184F9AA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selects Type of Leave.</w:t>
      </w:r>
    </w:p>
    <w:p w14:paraId="056AB3D8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enters the reason for leave.</w:t>
      </w:r>
    </w:p>
    <w:p w14:paraId="69822B13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User c</w:t>
      </w:r>
      <w:r w:rsidRPr="00464F55">
        <w:t>lick</w:t>
      </w:r>
      <w:r>
        <w:t>s</w:t>
      </w:r>
      <w:r w:rsidRPr="00464F55">
        <w:t xml:space="preserve"> on </w:t>
      </w:r>
      <w:r>
        <w:t>S</w:t>
      </w:r>
      <w:r w:rsidRPr="00464F55">
        <w:t>ubmit button to submit leave application.</w:t>
      </w:r>
    </w:p>
    <w:p w14:paraId="41BB6E4A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System validates the details</w:t>
      </w:r>
    </w:p>
    <w:p w14:paraId="4E82E66C" w14:textId="77777777" w:rsidR="00B32B51" w:rsidRDefault="00B32B51" w:rsidP="000D7BE1">
      <w:pPr>
        <w:pStyle w:val="ListParagraph"/>
        <w:numPr>
          <w:ilvl w:val="0"/>
          <w:numId w:val="14"/>
        </w:numPr>
      </w:pPr>
      <w:r>
        <w:t>System submits the leave request for approval.</w:t>
      </w:r>
    </w:p>
    <w:p w14:paraId="3BCF629F" w14:textId="77777777" w:rsidR="00B32B51" w:rsidRDefault="00B32B51" w:rsidP="000D7BE1"/>
    <w:p w14:paraId="0F38CF92" w14:textId="77777777" w:rsidR="00B32B51" w:rsidRPr="00CB320F" w:rsidRDefault="00B32B51" w:rsidP="000D7BE1">
      <w:pPr>
        <w:pStyle w:val="StyleHeading2Sub-headingH2ChapterNumberAppendixLetterchnh"/>
        <w:numPr>
          <w:ilvl w:val="2"/>
          <w:numId w:val="8"/>
        </w:numPr>
      </w:pPr>
      <w:bookmarkStart w:id="37" w:name="_Toc435191821"/>
      <w:r>
        <w:t xml:space="preserve">Alternate Flow </w:t>
      </w:r>
      <w:bookmarkEnd w:id="37"/>
      <w:r>
        <w:t>3 : CANCEL PENDING LEAVE</w:t>
      </w:r>
    </w:p>
    <w:p w14:paraId="0B733EB6" w14:textId="77777777" w:rsidR="00B32B51" w:rsidRPr="00CB320F" w:rsidRDefault="00B32B51" w:rsidP="000D7BE1">
      <w:pPr>
        <w:pStyle w:val="StyleHeading2Sub-headingH2ChapterNumberAppendixLetterchnh"/>
      </w:pPr>
    </w:p>
    <w:p w14:paraId="5F398450" w14:textId="77777777" w:rsidR="00B32B51" w:rsidRPr="00CB320F" w:rsidRDefault="00B32B51" w:rsidP="000D7BE1"/>
    <w:p w14:paraId="3C95D3BE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accesses Intranet.</w:t>
      </w:r>
    </w:p>
    <w:p w14:paraId="5AE90254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clicks on Employee Corner.</w:t>
      </w:r>
    </w:p>
    <w:p w14:paraId="380B3658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clicks on Attendance System.</w:t>
      </w:r>
    </w:p>
    <w:p w14:paraId="2130A20A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selects Leave Application.</w:t>
      </w:r>
    </w:p>
    <w:p w14:paraId="61C52BD4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selects an un-approved leave.</w:t>
      </w:r>
    </w:p>
    <w:p w14:paraId="642F47D1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User clicks on cancel to cancel the pending leave.</w:t>
      </w:r>
    </w:p>
    <w:p w14:paraId="04E31B09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System validates the details</w:t>
      </w:r>
    </w:p>
    <w:p w14:paraId="1790D049" w14:textId="77777777" w:rsidR="00B32B51" w:rsidRDefault="00B32B51" w:rsidP="000D7BE1">
      <w:pPr>
        <w:pStyle w:val="ListParagraph"/>
        <w:numPr>
          <w:ilvl w:val="0"/>
          <w:numId w:val="15"/>
        </w:numPr>
      </w:pPr>
      <w:r>
        <w:t>System cancels the respective leave.</w:t>
      </w:r>
    </w:p>
    <w:p w14:paraId="117FCF4F" w14:textId="77777777" w:rsidR="00B32B51" w:rsidRDefault="00B32B51" w:rsidP="000D7BE1"/>
    <w:p w14:paraId="54D5468F" w14:textId="77777777" w:rsidR="009F5790" w:rsidRPr="009F5790" w:rsidRDefault="009F5790" w:rsidP="000D7BE1">
      <w:pPr>
        <w:pStyle w:val="infoblue"/>
      </w:pPr>
    </w:p>
    <w:p w14:paraId="3AEF01B5" w14:textId="77777777" w:rsidR="00B32B51" w:rsidRPr="00095520" w:rsidRDefault="00B32B51" w:rsidP="000D7BE1">
      <w:pPr>
        <w:pStyle w:val="StyleHeading2Sub-headingH2ChapterNumberAppendixLetterchnh"/>
        <w:numPr>
          <w:ilvl w:val="2"/>
          <w:numId w:val="8"/>
        </w:numPr>
        <w:rPr>
          <w:sz w:val="20"/>
          <w:szCs w:val="20"/>
        </w:rPr>
      </w:pPr>
      <w:bookmarkStart w:id="38" w:name="_Toc141844800"/>
      <w:bookmarkStart w:id="39" w:name="_Toc143500967"/>
      <w:bookmarkStart w:id="40" w:name="_Toc144299918"/>
      <w:bookmarkStart w:id="41" w:name="_Toc145125005"/>
      <w:r>
        <w:t xml:space="preserve">Alternate Flow 4 : FF Leave Against </w:t>
      </w:r>
      <w:proofErr w:type="spellStart"/>
      <w:r>
        <w:t>Comp.Off</w:t>
      </w:r>
      <w:proofErr w:type="spellEnd"/>
    </w:p>
    <w:p w14:paraId="48F5A68F" w14:textId="77777777" w:rsidR="00B32B51" w:rsidRPr="00095520" w:rsidRDefault="00B32B51" w:rsidP="000D7BE1">
      <w:pPr>
        <w:pStyle w:val="StyleHeading2Sub-headingH2ChapterNumberAppendixLetterchnh"/>
      </w:pPr>
    </w:p>
    <w:p w14:paraId="13038DC6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accesses Intranet.</w:t>
      </w:r>
    </w:p>
    <w:p w14:paraId="0A62A5E5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clicks on Employee Corner.</w:t>
      </w:r>
    </w:p>
    <w:p w14:paraId="0583082E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clicks on Attendance System.</w:t>
      </w:r>
    </w:p>
    <w:p w14:paraId="0EDD72DA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Leave Application.</w:t>
      </w:r>
    </w:p>
    <w:p w14:paraId="608BDA21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Start Date of leave from the Calendar</w:t>
      </w:r>
    </w:p>
    <w:p w14:paraId="703C0205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End Date of leave from the Calendar</w:t>
      </w:r>
    </w:p>
    <w:p w14:paraId="49267872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FF Type of Leave.</w:t>
      </w:r>
    </w:p>
    <w:p w14:paraId="63E7865A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System provides a  link ‘Select Comp. Off dates’</w:t>
      </w:r>
    </w:p>
    <w:p w14:paraId="441A1BD6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clicks on the link ‘Select Comp. Off dates’</w:t>
      </w:r>
    </w:p>
    <w:p w14:paraId="38AAC539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User selects the Comp. Off dates</w:t>
      </w:r>
    </w:p>
    <w:p w14:paraId="0A5CE571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System navigates back to Leave Application</w:t>
      </w:r>
    </w:p>
    <w:p w14:paraId="28DAC957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 xml:space="preserve"> User enters the reason for leave</w:t>
      </w:r>
    </w:p>
    <w:p w14:paraId="6C6AC54D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 xml:space="preserve">User clicks on Submit button </w:t>
      </w:r>
    </w:p>
    <w:p w14:paraId="57200BBD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System validates the details</w:t>
      </w:r>
    </w:p>
    <w:p w14:paraId="036F39BD" w14:textId="77777777" w:rsidR="00B32B51" w:rsidRDefault="00B32B51" w:rsidP="000D7BE1">
      <w:pPr>
        <w:pStyle w:val="ListParagraph"/>
        <w:numPr>
          <w:ilvl w:val="0"/>
          <w:numId w:val="16"/>
        </w:numPr>
      </w:pPr>
      <w:r>
        <w:t>System submits the leave request for approval</w:t>
      </w:r>
    </w:p>
    <w:p w14:paraId="1F411059" w14:textId="77777777" w:rsidR="00B32B51" w:rsidRDefault="00B32B51" w:rsidP="000D7BE1">
      <w:pPr>
        <w:pStyle w:val="StyleHeading2Sub-headingH2ChapterNumberAppendixLetterchnh"/>
        <w:numPr>
          <w:ilvl w:val="2"/>
          <w:numId w:val="8"/>
        </w:numPr>
      </w:pPr>
      <w:r>
        <w:t>Alternate Flow 5</w:t>
      </w:r>
    </w:p>
    <w:p w14:paraId="1E1CDE15" w14:textId="77777777" w:rsidR="00B32B51" w:rsidRDefault="00B32B51" w:rsidP="000D7BE1">
      <w:pPr>
        <w:pStyle w:val="StyleHeading2Sub-headingH2ChapterNumberAppendixLetterchnh"/>
      </w:pPr>
      <w:bookmarkStart w:id="42" w:name="_Toc435191823"/>
      <w:r>
        <w:t xml:space="preserve">EXCEPTION FLOW 1: CL Exceeds 3 Continuous Days </w:t>
      </w:r>
      <w:bookmarkEnd w:id="42"/>
    </w:p>
    <w:p w14:paraId="54808480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access Intranet.</w:t>
      </w:r>
    </w:p>
    <w:p w14:paraId="6167F72B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clicks on Employee Corner.</w:t>
      </w:r>
    </w:p>
    <w:p w14:paraId="6C821033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clicks on Attendance System.</w:t>
      </w:r>
    </w:p>
    <w:p w14:paraId="54B45DBA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selects Leave Application.</w:t>
      </w:r>
    </w:p>
    <w:p w14:paraId="267C834F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selects Start Date of leave from the Calendar</w:t>
      </w:r>
    </w:p>
    <w:p w14:paraId="11C64645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selects End Date as more than 3 days from Start date.</w:t>
      </w:r>
    </w:p>
    <w:p w14:paraId="7E826D00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selects CL Type of Leave</w:t>
      </w:r>
    </w:p>
    <w:p w14:paraId="6C9C9215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User enters the reason for leave.</w:t>
      </w:r>
    </w:p>
    <w:p w14:paraId="4D9D1DD9" w14:textId="77777777" w:rsidR="00B32B51" w:rsidRPr="00464F55" w:rsidRDefault="00B32B51" w:rsidP="000D7BE1">
      <w:pPr>
        <w:pStyle w:val="ListParagraph"/>
        <w:numPr>
          <w:ilvl w:val="0"/>
          <w:numId w:val="17"/>
        </w:numPr>
      </w:pPr>
      <w:r>
        <w:t>User c</w:t>
      </w:r>
      <w:r w:rsidRPr="00464F55">
        <w:t>lick</w:t>
      </w:r>
      <w:r>
        <w:t>s on submit button.</w:t>
      </w:r>
    </w:p>
    <w:p w14:paraId="1F8EEF2B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System validates the details</w:t>
      </w:r>
    </w:p>
    <w:p w14:paraId="4979F639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lastRenderedPageBreak/>
        <w:t>System validation fails since end date exceeds 3 days.</w:t>
      </w:r>
    </w:p>
    <w:p w14:paraId="66E7CBFC" w14:textId="77777777" w:rsidR="00B32B51" w:rsidRDefault="00B32B51" w:rsidP="000D7BE1">
      <w:pPr>
        <w:pStyle w:val="ListParagraph"/>
        <w:numPr>
          <w:ilvl w:val="0"/>
          <w:numId w:val="17"/>
        </w:numPr>
      </w:pPr>
      <w:r>
        <w:t>System displays an error message regarding the end date selection.</w:t>
      </w:r>
    </w:p>
    <w:p w14:paraId="2BFAC293" w14:textId="77777777" w:rsidR="00B32B51" w:rsidRDefault="00B32B51" w:rsidP="000D7BE1"/>
    <w:p w14:paraId="0841CDDC" w14:textId="77777777" w:rsidR="00B32B51" w:rsidRDefault="00B32B51" w:rsidP="000D7BE1">
      <w:pPr>
        <w:pStyle w:val="StyleHeading2Sub-headingH2ChapterNumberAppendixLetterchnh"/>
      </w:pPr>
      <w:bookmarkStart w:id="43" w:name="_Toc435191824"/>
      <w:r>
        <w:t>EXCEPTION FLOW 2: CL Combined With Other Type Of Leave</w:t>
      </w:r>
      <w:bookmarkEnd w:id="43"/>
    </w:p>
    <w:p w14:paraId="5F831BDB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access Intranet.</w:t>
      </w:r>
    </w:p>
    <w:p w14:paraId="43D07D78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clicks on Employee Corner.</w:t>
      </w:r>
    </w:p>
    <w:p w14:paraId="306A476D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clicks on Attendance System.</w:t>
      </w:r>
    </w:p>
    <w:p w14:paraId="7842EA79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selects Leave Application.</w:t>
      </w:r>
    </w:p>
    <w:p w14:paraId="3A2A27E8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selects Start Date of leave from the Calendar</w:t>
      </w:r>
    </w:p>
    <w:p w14:paraId="7E49C42C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selects End Date of leave from the Calendar</w:t>
      </w:r>
    </w:p>
    <w:p w14:paraId="6EF7C477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selects CL Type of Leave combined with Holidays/Weekends.</w:t>
      </w:r>
    </w:p>
    <w:p w14:paraId="32390C6E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User enters the reason for leave.</w:t>
      </w:r>
    </w:p>
    <w:p w14:paraId="519EB3E6" w14:textId="77777777" w:rsidR="00B32B51" w:rsidRPr="00464F55" w:rsidRDefault="00B32B51" w:rsidP="000D7BE1">
      <w:pPr>
        <w:pStyle w:val="ListParagraph"/>
        <w:numPr>
          <w:ilvl w:val="0"/>
          <w:numId w:val="18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</w:t>
      </w:r>
      <w:r>
        <w:t>button</w:t>
      </w:r>
      <w:r w:rsidRPr="00464F55">
        <w:t>.</w:t>
      </w:r>
    </w:p>
    <w:p w14:paraId="50685386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System validates the details</w:t>
      </w:r>
    </w:p>
    <w:p w14:paraId="4D5914C5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System validation fails since CL is attached with other type of leave.</w:t>
      </w:r>
    </w:p>
    <w:p w14:paraId="6D7EA247" w14:textId="77777777" w:rsidR="00B32B51" w:rsidRDefault="00B32B51" w:rsidP="000D7BE1">
      <w:pPr>
        <w:pStyle w:val="ListParagraph"/>
        <w:numPr>
          <w:ilvl w:val="0"/>
          <w:numId w:val="18"/>
        </w:numPr>
      </w:pPr>
      <w:r>
        <w:t>System displays an error message regarding the end date selection.</w:t>
      </w:r>
    </w:p>
    <w:p w14:paraId="2E248065" w14:textId="77777777" w:rsidR="00B32B51" w:rsidRPr="005C4493" w:rsidRDefault="00B32B51" w:rsidP="000D7BE1">
      <w:pPr>
        <w:pStyle w:val="ListParagraph"/>
        <w:numPr>
          <w:ilvl w:val="0"/>
          <w:numId w:val="1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29E4BA7" w14:textId="77777777" w:rsidR="00B32B51" w:rsidRDefault="00B32B51" w:rsidP="000D7BE1">
      <w:pPr>
        <w:pStyle w:val="StyleHeading2Sub-headingH2ChapterNumberAppendixLetterchnh"/>
      </w:pPr>
      <w:r>
        <w:t>EXCEPTION FLOW 3: SL Suffixed With PL (PL is already submitted)</w:t>
      </w:r>
    </w:p>
    <w:p w14:paraId="1DC92C52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access Intranet.</w:t>
      </w:r>
    </w:p>
    <w:p w14:paraId="49B619C9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clicks on Employee Corner.</w:t>
      </w:r>
    </w:p>
    <w:p w14:paraId="6A07FF3F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clicks on Attendance System.</w:t>
      </w:r>
    </w:p>
    <w:p w14:paraId="4FD7FBD0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selects Leave Application.</w:t>
      </w:r>
    </w:p>
    <w:p w14:paraId="2BE431EE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selects Start Date of leave from the Calendar</w:t>
      </w:r>
    </w:p>
    <w:p w14:paraId="6C5C495B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selects End Date of leave from the Calendar</w:t>
      </w:r>
    </w:p>
    <w:p w14:paraId="2B77165B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 xml:space="preserve">User selects Type of Leave SL </w:t>
      </w:r>
    </w:p>
    <w:p w14:paraId="12A162EC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User enters the reason for leave.</w:t>
      </w:r>
    </w:p>
    <w:p w14:paraId="545CC49C" w14:textId="77777777" w:rsidR="00B32B51" w:rsidRPr="00464F55" w:rsidRDefault="00B32B51" w:rsidP="000D7BE1">
      <w:pPr>
        <w:pStyle w:val="ListParagraph"/>
        <w:numPr>
          <w:ilvl w:val="0"/>
          <w:numId w:val="1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05EF7C74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System validates the details</w:t>
      </w:r>
    </w:p>
    <w:p w14:paraId="4F861135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System validation fails since SL cannot be suffixed with PL.</w:t>
      </w:r>
    </w:p>
    <w:p w14:paraId="654EF864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S</w:t>
      </w:r>
      <w:r w:rsidRPr="00FA731D">
        <w:t xml:space="preserve">ystem displays an error message regarding </w:t>
      </w:r>
      <w:r>
        <w:t>the Start date selection and SL suffixed with PL.</w:t>
      </w:r>
    </w:p>
    <w:p w14:paraId="219C01E0" w14:textId="77777777" w:rsidR="00B32B51" w:rsidRDefault="00B32B51" w:rsidP="000D7BE1">
      <w:pPr>
        <w:pStyle w:val="ListParagraph"/>
        <w:numPr>
          <w:ilvl w:val="0"/>
          <w:numId w:val="1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B9C098D" w14:textId="77777777" w:rsidR="007E00E8" w:rsidRDefault="007E00E8" w:rsidP="000D7BE1"/>
    <w:p w14:paraId="346677F4" w14:textId="77777777" w:rsidR="007E00E8" w:rsidRPr="0082054E" w:rsidRDefault="007E00E8" w:rsidP="000D7BE1">
      <w:pPr>
        <w:pStyle w:val="StyleHeading2Sub-headingH2ChapterNumberAppendixLetterchnh"/>
      </w:pPr>
      <w:bookmarkStart w:id="44" w:name="_Toc435191826"/>
      <w:r>
        <w:lastRenderedPageBreak/>
        <w:t xml:space="preserve">EXCEPTION FLOW 4: </w:t>
      </w:r>
      <w:bookmarkEnd w:id="44"/>
      <w:r>
        <w:t>PL Prefixed With SL (SL is already submitted)</w:t>
      </w:r>
    </w:p>
    <w:p w14:paraId="5A149A2A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access Intranet.</w:t>
      </w:r>
    </w:p>
    <w:p w14:paraId="636B24E2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clicks on Employee Corner.</w:t>
      </w:r>
    </w:p>
    <w:p w14:paraId="2072D3F6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clicks on Attendance System.</w:t>
      </w:r>
    </w:p>
    <w:p w14:paraId="703A4062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selects Leave Application.</w:t>
      </w:r>
    </w:p>
    <w:p w14:paraId="05C4DC67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selects Start Date of leave from the Calendar</w:t>
      </w:r>
    </w:p>
    <w:p w14:paraId="6C480500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selects End Date of leave from the Calendar</w:t>
      </w:r>
    </w:p>
    <w:p w14:paraId="21F4C9F0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selects Type of Leave PL</w:t>
      </w:r>
    </w:p>
    <w:p w14:paraId="46F3B642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User enters the reason for leave.</w:t>
      </w:r>
    </w:p>
    <w:p w14:paraId="0EA3D30D" w14:textId="77777777" w:rsidR="007E00E8" w:rsidRPr="00464F55" w:rsidRDefault="007E00E8" w:rsidP="000D7BE1">
      <w:pPr>
        <w:pStyle w:val="ListParagraph"/>
        <w:numPr>
          <w:ilvl w:val="0"/>
          <w:numId w:val="20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3DE461BB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System validates the details</w:t>
      </w:r>
    </w:p>
    <w:p w14:paraId="7D860BC3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System validation fails since PL cannot be prefixed  with SL</w:t>
      </w:r>
    </w:p>
    <w:p w14:paraId="1A7E26F6" w14:textId="77777777" w:rsidR="007E00E8" w:rsidRDefault="007E00E8" w:rsidP="000D7BE1">
      <w:pPr>
        <w:pStyle w:val="ListParagraph"/>
        <w:numPr>
          <w:ilvl w:val="0"/>
          <w:numId w:val="20"/>
        </w:numPr>
      </w:pPr>
      <w:r>
        <w:t>S</w:t>
      </w:r>
      <w:r w:rsidRPr="00FA731D">
        <w:t xml:space="preserve">ystem displays an error message regarding </w:t>
      </w:r>
      <w:r>
        <w:t>the End date selection and PL prefixed with SL.</w:t>
      </w:r>
    </w:p>
    <w:p w14:paraId="74A96D3A" w14:textId="77777777" w:rsidR="007E00E8" w:rsidRPr="005C4493" w:rsidRDefault="007E00E8" w:rsidP="000D7BE1">
      <w:pPr>
        <w:pStyle w:val="ListParagraph"/>
        <w:numPr>
          <w:ilvl w:val="0"/>
          <w:numId w:val="20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78F85F8" w14:textId="77777777" w:rsidR="007E00E8" w:rsidRPr="005C4493" w:rsidRDefault="007E00E8" w:rsidP="000D7BE1"/>
    <w:p w14:paraId="4E074729" w14:textId="77777777" w:rsidR="00B32B51" w:rsidRDefault="00B32B51" w:rsidP="000D7BE1"/>
    <w:p w14:paraId="0316EE1C" w14:textId="77777777" w:rsidR="007E00E8" w:rsidRDefault="007E00E8" w:rsidP="000D7BE1">
      <w:pPr>
        <w:pStyle w:val="StyleHeading2Sub-headingH2ChapterNumberAppendixLetterchnh"/>
      </w:pPr>
      <w:r>
        <w:t>EXCEPTION FLOW 5: ML prefixed with SL (SL is already submitted)</w:t>
      </w:r>
    </w:p>
    <w:p w14:paraId="21B95B5A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access Intranet.</w:t>
      </w:r>
    </w:p>
    <w:p w14:paraId="5EF2417F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clicks on Employee Corner.</w:t>
      </w:r>
    </w:p>
    <w:p w14:paraId="0EC77FA7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clicks on Attendance System.</w:t>
      </w:r>
    </w:p>
    <w:p w14:paraId="1678ED55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selects Leave Application.</w:t>
      </w:r>
    </w:p>
    <w:p w14:paraId="38358A2E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selects Start Date of leave from the Calendar</w:t>
      </w:r>
    </w:p>
    <w:p w14:paraId="7902D84E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selects End Date of leave from the Calendar</w:t>
      </w:r>
    </w:p>
    <w:p w14:paraId="7D31211E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selects Type of Leave ML</w:t>
      </w:r>
    </w:p>
    <w:p w14:paraId="60D0749B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User enters the reason for leave.</w:t>
      </w:r>
    </w:p>
    <w:p w14:paraId="38165020" w14:textId="77777777" w:rsidR="007E00E8" w:rsidRPr="00464F55" w:rsidRDefault="007E00E8" w:rsidP="000D7BE1">
      <w:pPr>
        <w:pStyle w:val="ListParagraph"/>
        <w:numPr>
          <w:ilvl w:val="0"/>
          <w:numId w:val="21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button.</w:t>
      </w:r>
    </w:p>
    <w:p w14:paraId="4B0CB218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System validates the details</w:t>
      </w:r>
    </w:p>
    <w:p w14:paraId="41190DB9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System validation fails since ML cannot be prefixed  with SL</w:t>
      </w:r>
    </w:p>
    <w:p w14:paraId="79304539" w14:textId="77777777" w:rsidR="007E00E8" w:rsidRDefault="007E00E8" w:rsidP="000D7BE1">
      <w:pPr>
        <w:pStyle w:val="ListParagraph"/>
        <w:numPr>
          <w:ilvl w:val="0"/>
          <w:numId w:val="21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SL.</w:t>
      </w:r>
    </w:p>
    <w:p w14:paraId="4BDCA5CD" w14:textId="77777777" w:rsidR="007E00E8" w:rsidRPr="005C4493" w:rsidRDefault="007E00E8" w:rsidP="000D7BE1">
      <w:pPr>
        <w:pStyle w:val="ListParagraph"/>
        <w:numPr>
          <w:ilvl w:val="0"/>
          <w:numId w:val="21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519F0B93" w14:textId="77777777" w:rsidR="00B7792E" w:rsidRDefault="00B7792E" w:rsidP="000D7BE1">
      <w:pPr>
        <w:pStyle w:val="StyleHeading2Sub-headingH2ChapterNumberAppendixLetterchnh"/>
      </w:pPr>
      <w:bookmarkStart w:id="45" w:name="_Toc435191828"/>
    </w:p>
    <w:p w14:paraId="7195EC1E" w14:textId="77777777" w:rsidR="007E00E8" w:rsidRDefault="007E00E8" w:rsidP="000D7BE1">
      <w:pPr>
        <w:pStyle w:val="StyleHeading2Sub-headingH2ChapterNumberAppendixLetterchnh"/>
      </w:pPr>
      <w:r>
        <w:t>EXCEPTION FLOW 6: ML prefixed with PL</w:t>
      </w:r>
      <w:bookmarkEnd w:id="45"/>
      <w:r>
        <w:t xml:space="preserve"> (PL is already submitted)</w:t>
      </w:r>
    </w:p>
    <w:p w14:paraId="1F9035EF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access Intranet.</w:t>
      </w:r>
    </w:p>
    <w:p w14:paraId="7A71CF30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clicks on Employee Corner.</w:t>
      </w:r>
    </w:p>
    <w:p w14:paraId="7B265B92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clicks on Attendance System.</w:t>
      </w:r>
    </w:p>
    <w:p w14:paraId="0993E90D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selects Leave Application.</w:t>
      </w:r>
    </w:p>
    <w:p w14:paraId="0A6058B0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selects Start Date of leave from the Calendar</w:t>
      </w:r>
    </w:p>
    <w:p w14:paraId="2D371DEC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selects End Date of leave from the Calendar</w:t>
      </w:r>
    </w:p>
    <w:p w14:paraId="3683B33D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selects Type of Leave ML</w:t>
      </w:r>
    </w:p>
    <w:p w14:paraId="757FF017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User enters the reason for leave.</w:t>
      </w:r>
    </w:p>
    <w:p w14:paraId="482AA6C1" w14:textId="77777777" w:rsidR="007E00E8" w:rsidRPr="00464F55" w:rsidRDefault="007E00E8" w:rsidP="000D7BE1">
      <w:pPr>
        <w:pStyle w:val="ListParagraph"/>
        <w:numPr>
          <w:ilvl w:val="0"/>
          <w:numId w:val="29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274C1275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System validates the details</w:t>
      </w:r>
    </w:p>
    <w:p w14:paraId="2C6CCBE7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System validation fails since ML cannot be prefixed  with PL</w:t>
      </w:r>
    </w:p>
    <w:p w14:paraId="64D715A3" w14:textId="77777777" w:rsidR="007E00E8" w:rsidRDefault="007E00E8" w:rsidP="000D7BE1">
      <w:pPr>
        <w:pStyle w:val="ListParagraph"/>
        <w:numPr>
          <w:ilvl w:val="0"/>
          <w:numId w:val="29"/>
        </w:numPr>
      </w:pPr>
      <w:r>
        <w:t>S</w:t>
      </w:r>
      <w:r w:rsidRPr="00FA731D">
        <w:t xml:space="preserve">ystem displays an error message regarding </w:t>
      </w:r>
      <w:r>
        <w:t>the End date selection and ML prefixed with PL.</w:t>
      </w:r>
    </w:p>
    <w:p w14:paraId="2A65FB50" w14:textId="77777777" w:rsidR="007E00E8" w:rsidRPr="005C4493" w:rsidRDefault="007E00E8" w:rsidP="000D7BE1">
      <w:pPr>
        <w:pStyle w:val="ListParagraph"/>
        <w:numPr>
          <w:ilvl w:val="0"/>
          <w:numId w:val="29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2566F186" w14:textId="77777777" w:rsidR="007E00E8" w:rsidRPr="00EB346C" w:rsidRDefault="007E00E8" w:rsidP="000D7BE1"/>
    <w:p w14:paraId="794C63C3" w14:textId="77777777" w:rsidR="007E00E8" w:rsidRDefault="007E00E8" w:rsidP="000D7BE1">
      <w:pPr>
        <w:pStyle w:val="StyleHeading2Sub-headingH2ChapterNumberAppendixLetterchnh"/>
      </w:pPr>
      <w:bookmarkStart w:id="46" w:name="_Toc435191829"/>
      <w:r>
        <w:t>EXCEPTION FLOW 7: FF Sandwiched Between Any Leave (CL/SL/PL</w:t>
      </w:r>
      <w:bookmarkEnd w:id="46"/>
      <w:r>
        <w:t>/holidays)</w:t>
      </w:r>
    </w:p>
    <w:p w14:paraId="029C37FD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access Intranet.</w:t>
      </w:r>
    </w:p>
    <w:p w14:paraId="3E1C9A09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clicks on Employee Corner.</w:t>
      </w:r>
    </w:p>
    <w:p w14:paraId="6A4E1CCB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clicks on Attendance System.</w:t>
      </w:r>
    </w:p>
    <w:p w14:paraId="51B37A33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selects Leave Application.</w:t>
      </w:r>
    </w:p>
    <w:p w14:paraId="6D63EA4A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selects Start Date of leave from the Calendar</w:t>
      </w:r>
    </w:p>
    <w:p w14:paraId="2D200B13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selects End Date of leave from the Calendar</w:t>
      </w:r>
    </w:p>
    <w:p w14:paraId="4155AAD9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selects Type of Leave FF between 1</w:t>
      </w:r>
      <w:r w:rsidRPr="007F60AF">
        <w:rPr>
          <w:vertAlign w:val="superscript"/>
        </w:rPr>
        <w:t>st</w:t>
      </w:r>
      <w:r>
        <w:t xml:space="preserve"> and 2</w:t>
      </w:r>
      <w:r w:rsidRPr="007F60AF">
        <w:rPr>
          <w:vertAlign w:val="superscript"/>
        </w:rPr>
        <w:t>nd</w:t>
      </w:r>
      <w:r>
        <w:t xml:space="preserve"> CL.</w:t>
      </w:r>
    </w:p>
    <w:p w14:paraId="0E882399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User enters the reason for leave.</w:t>
      </w:r>
    </w:p>
    <w:p w14:paraId="17CA531E" w14:textId="77777777" w:rsidR="007E00E8" w:rsidRPr="00464F55" w:rsidRDefault="007E00E8" w:rsidP="000D7BE1">
      <w:pPr>
        <w:pStyle w:val="ListParagraph"/>
        <w:numPr>
          <w:ilvl w:val="0"/>
          <w:numId w:val="22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47E351A8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System validates the details</w:t>
      </w:r>
    </w:p>
    <w:p w14:paraId="76C076DD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</w:t>
      </w:r>
      <w:r>
        <w:t>fails since FF is sandwiched between two leaves.</w:t>
      </w:r>
    </w:p>
    <w:p w14:paraId="509CFE83" w14:textId="77777777" w:rsidR="007E00E8" w:rsidRDefault="007E00E8" w:rsidP="000D7BE1">
      <w:pPr>
        <w:pStyle w:val="ListParagraph"/>
        <w:numPr>
          <w:ilvl w:val="0"/>
          <w:numId w:val="22"/>
        </w:numPr>
      </w:pPr>
      <w:r>
        <w:t>S</w:t>
      </w:r>
      <w:r w:rsidRPr="00FA731D">
        <w:t xml:space="preserve">ystem displays an error message regarding </w:t>
      </w:r>
      <w:r>
        <w:t>the sandwiched FF.</w:t>
      </w:r>
    </w:p>
    <w:p w14:paraId="31DCB5BE" w14:textId="77777777" w:rsidR="007E00E8" w:rsidRPr="005C4493" w:rsidRDefault="007E00E8" w:rsidP="000D7BE1">
      <w:pPr>
        <w:pStyle w:val="ListParagraph"/>
        <w:numPr>
          <w:ilvl w:val="0"/>
          <w:numId w:val="22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B34FECE" w14:textId="77777777" w:rsidR="007E00E8" w:rsidRPr="00EB346C" w:rsidRDefault="007E00E8" w:rsidP="000D7BE1"/>
    <w:p w14:paraId="3B201B4C" w14:textId="77777777" w:rsidR="007E00E8" w:rsidRDefault="007E00E8" w:rsidP="000D7BE1">
      <w:pPr>
        <w:pStyle w:val="StyleHeading2Sub-headingH2ChapterNumberAppendixLetterchnh"/>
      </w:pPr>
      <w:r>
        <w:lastRenderedPageBreak/>
        <w:t xml:space="preserve">          </w:t>
      </w:r>
      <w:bookmarkStart w:id="47" w:name="_Toc435191830"/>
      <w:r>
        <w:t>EXCEPTION FLOW 8: FF Applied in Break ups</w:t>
      </w:r>
      <w:bookmarkEnd w:id="47"/>
    </w:p>
    <w:p w14:paraId="59C41331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access Intranet.</w:t>
      </w:r>
    </w:p>
    <w:p w14:paraId="52211DCF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clicks on Employee Corner.</w:t>
      </w:r>
    </w:p>
    <w:p w14:paraId="5B817453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clicks on Attendance System.</w:t>
      </w:r>
    </w:p>
    <w:p w14:paraId="10588419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Leave Application.</w:t>
      </w:r>
    </w:p>
    <w:p w14:paraId="2ED074CC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Start Date of leave from the Calendar</w:t>
      </w:r>
    </w:p>
    <w:p w14:paraId="0E1D750D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choses Half-Day check box in start date.</w:t>
      </w:r>
    </w:p>
    <w:p w14:paraId="1B203D61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session.</w:t>
      </w:r>
    </w:p>
    <w:p w14:paraId="3EDF7AEB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End Date same as Start Date.</w:t>
      </w:r>
    </w:p>
    <w:p w14:paraId="1E7B6A8E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choses Half-Day check box in end date.</w:t>
      </w:r>
    </w:p>
    <w:p w14:paraId="7FB3939D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session.</w:t>
      </w:r>
    </w:p>
    <w:p w14:paraId="2732D98F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selects Type of Leave FF.</w:t>
      </w:r>
    </w:p>
    <w:p w14:paraId="64D10F99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User enters the reason for leave.</w:t>
      </w:r>
    </w:p>
    <w:p w14:paraId="435059D1" w14:textId="77777777" w:rsidR="007E00E8" w:rsidRPr="00464F55" w:rsidRDefault="007E00E8" w:rsidP="000D7BE1">
      <w:pPr>
        <w:pStyle w:val="ListParagraph"/>
        <w:numPr>
          <w:ilvl w:val="0"/>
          <w:numId w:val="23"/>
        </w:numPr>
      </w:pPr>
      <w:r>
        <w:t>User c</w:t>
      </w:r>
      <w:r w:rsidRPr="00464F55">
        <w:t>lick</w:t>
      </w:r>
      <w:r>
        <w:t>s</w:t>
      </w:r>
      <w:r w:rsidRPr="00464F55">
        <w:t xml:space="preserve"> on submit button</w:t>
      </w:r>
      <w:r>
        <w:t>.</w:t>
      </w:r>
    </w:p>
    <w:p w14:paraId="7C927CB7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System validates the details</w:t>
      </w:r>
    </w:p>
    <w:p w14:paraId="1AC777DC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</w:t>
      </w:r>
      <w:r>
        <w:t>fails since FF is applied in break-ups.</w:t>
      </w:r>
    </w:p>
    <w:p w14:paraId="714E04AA" w14:textId="77777777" w:rsidR="007E00E8" w:rsidRDefault="007E00E8" w:rsidP="000D7BE1">
      <w:pPr>
        <w:pStyle w:val="ListParagraph"/>
        <w:numPr>
          <w:ilvl w:val="0"/>
          <w:numId w:val="23"/>
        </w:numPr>
      </w:pPr>
      <w:r>
        <w:t>S</w:t>
      </w:r>
      <w:r w:rsidRPr="00FA731D">
        <w:t xml:space="preserve">ystem displays an error message regarding </w:t>
      </w:r>
      <w:r>
        <w:t>FF applied in breaks-ups.</w:t>
      </w:r>
    </w:p>
    <w:p w14:paraId="5915F47A" w14:textId="77777777" w:rsidR="007E00E8" w:rsidRPr="005C4493" w:rsidRDefault="007E00E8" w:rsidP="000D7BE1">
      <w:pPr>
        <w:pStyle w:val="ListParagraph"/>
        <w:numPr>
          <w:ilvl w:val="0"/>
          <w:numId w:val="23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3A50DCF0" w14:textId="77777777" w:rsidR="007E00E8" w:rsidRDefault="007E00E8" w:rsidP="000D7BE1">
      <w:pPr>
        <w:pStyle w:val="StyleHeading2Sub-headingH2ChapterNumberAppendixLetterchnh"/>
      </w:pPr>
      <w:bookmarkStart w:id="48" w:name="_Toc435191831"/>
      <w:r>
        <w:t xml:space="preserve">EXCEPTION FLOW 9: Cancel Approved Leave- Cancel request not </w:t>
      </w:r>
      <w:bookmarkEnd w:id="48"/>
      <w:r>
        <w:t>Submitted</w:t>
      </w:r>
    </w:p>
    <w:p w14:paraId="4B38BD40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access Intranet.</w:t>
      </w:r>
    </w:p>
    <w:p w14:paraId="5AC126D3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clicks on Employee Corner.</w:t>
      </w:r>
    </w:p>
    <w:p w14:paraId="3EFB600B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clicks on Attendance System.</w:t>
      </w:r>
    </w:p>
    <w:p w14:paraId="4CA05558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selects Leave Application.</w:t>
      </w:r>
    </w:p>
    <w:p w14:paraId="3DF6F885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selects an approved leave.</w:t>
      </w:r>
    </w:p>
    <w:p w14:paraId="46A8E134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User c</w:t>
      </w:r>
      <w:r w:rsidRPr="00464F55">
        <w:t>lick</w:t>
      </w:r>
      <w:r>
        <w:t>s Cancel button.</w:t>
      </w:r>
    </w:p>
    <w:p w14:paraId="57D46E64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System validates the details</w:t>
      </w:r>
    </w:p>
    <w:p w14:paraId="0B9BDEC1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System fails to cancel the leave since cancellation of leave request is not submitted.</w:t>
      </w:r>
    </w:p>
    <w:p w14:paraId="75BD3F38" w14:textId="77777777" w:rsidR="007E00E8" w:rsidRDefault="007E00E8" w:rsidP="000D7BE1">
      <w:pPr>
        <w:pStyle w:val="ListParagraph"/>
        <w:numPr>
          <w:ilvl w:val="0"/>
          <w:numId w:val="24"/>
        </w:numPr>
      </w:pPr>
      <w:r>
        <w:t>System displays an error message regarding leave cancellation.</w:t>
      </w:r>
    </w:p>
    <w:p w14:paraId="782F2E84" w14:textId="77777777" w:rsidR="007E00E8" w:rsidRPr="00CB320F" w:rsidRDefault="007E00E8" w:rsidP="000D7BE1">
      <w:pPr>
        <w:pStyle w:val="ListParagraph"/>
        <w:numPr>
          <w:ilvl w:val="0"/>
          <w:numId w:val="24"/>
        </w:numPr>
      </w:pPr>
      <w:r>
        <w:t>System navigates back to Leave Application.</w:t>
      </w:r>
    </w:p>
    <w:p w14:paraId="451882CD" w14:textId="77777777" w:rsidR="007E00E8" w:rsidRDefault="007E00E8" w:rsidP="000D7BE1"/>
    <w:p w14:paraId="585ECE42" w14:textId="77777777" w:rsidR="007E00E8" w:rsidRDefault="007E00E8" w:rsidP="000D7BE1">
      <w:pPr>
        <w:pStyle w:val="StyleHeading2Sub-headingH2ChapterNumberAppendixLetterchnh"/>
      </w:pPr>
      <w:bookmarkStart w:id="49" w:name="_Toc435191832"/>
      <w:r>
        <w:t>EXCEPTION FLOW 10: Cancel approve leave- NOT Sanctioned</w:t>
      </w:r>
      <w:bookmarkEnd w:id="49"/>
    </w:p>
    <w:p w14:paraId="481BA75F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access Intranet.</w:t>
      </w:r>
    </w:p>
    <w:p w14:paraId="67F0C8D7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lastRenderedPageBreak/>
        <w:t>User clicks on Employee Corner.</w:t>
      </w:r>
    </w:p>
    <w:p w14:paraId="1B55DE70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clicks on Attendance System.</w:t>
      </w:r>
    </w:p>
    <w:p w14:paraId="48432B9B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selects Leave Application.</w:t>
      </w:r>
    </w:p>
    <w:p w14:paraId="53ECA6A2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selects an approved leave.</w:t>
      </w:r>
    </w:p>
    <w:p w14:paraId="38C18013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User c</w:t>
      </w:r>
      <w:r w:rsidRPr="00464F55">
        <w:t>lick</w:t>
      </w:r>
      <w:r>
        <w:t>s Cancel button.</w:t>
      </w:r>
    </w:p>
    <w:p w14:paraId="725B2FF7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System validates the details</w:t>
      </w:r>
    </w:p>
    <w:p w14:paraId="2F4C197B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System fails to cancel the leave since cancellation request not sanctioned.</w:t>
      </w:r>
    </w:p>
    <w:p w14:paraId="157A5C2D" w14:textId="77777777" w:rsidR="007E00E8" w:rsidRDefault="007E00E8" w:rsidP="000D7BE1">
      <w:pPr>
        <w:pStyle w:val="ListParagraph"/>
        <w:numPr>
          <w:ilvl w:val="0"/>
          <w:numId w:val="25"/>
        </w:numPr>
      </w:pPr>
      <w:r>
        <w:t>System displays an error message regarding leave cancellation.</w:t>
      </w:r>
    </w:p>
    <w:p w14:paraId="122EF1AF" w14:textId="77777777" w:rsidR="007E00E8" w:rsidRPr="00CB320F" w:rsidRDefault="007E00E8" w:rsidP="000D7BE1">
      <w:pPr>
        <w:pStyle w:val="ListParagraph"/>
        <w:numPr>
          <w:ilvl w:val="0"/>
          <w:numId w:val="25"/>
        </w:numPr>
      </w:pPr>
      <w:r>
        <w:t>System navigates back to Leave Application.</w:t>
      </w:r>
    </w:p>
    <w:p w14:paraId="2DFA770E" w14:textId="77777777" w:rsidR="007E00E8" w:rsidRDefault="007E00E8" w:rsidP="000D7BE1"/>
    <w:p w14:paraId="7CB61B90" w14:textId="77777777" w:rsidR="007E00E8" w:rsidRDefault="007E00E8" w:rsidP="000D7BE1">
      <w:pPr>
        <w:pStyle w:val="StyleHeading2Sub-headingH2ChapterNumberAppendixLetterchnh"/>
      </w:pPr>
      <w:bookmarkStart w:id="50" w:name="_Toc435191833"/>
      <w:r>
        <w:t>EXCEPTION FLOW 11: Leave For Future Dates (Next Year)</w:t>
      </w:r>
      <w:bookmarkEnd w:id="50"/>
    </w:p>
    <w:p w14:paraId="714C6E74" w14:textId="77777777" w:rsidR="007E00E8" w:rsidRPr="00CB320F" w:rsidRDefault="007E00E8" w:rsidP="000D7BE1"/>
    <w:p w14:paraId="1C363DD2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access Intranet.</w:t>
      </w:r>
    </w:p>
    <w:p w14:paraId="67EE677F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clicks on Employee Corner.</w:t>
      </w:r>
    </w:p>
    <w:p w14:paraId="4005548B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clicks on Attendance System.</w:t>
      </w:r>
    </w:p>
    <w:p w14:paraId="2789376F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selects Leave Application.</w:t>
      </w:r>
    </w:p>
    <w:p w14:paraId="5620561E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selects next year date as Start Date from Calendar</w:t>
      </w:r>
    </w:p>
    <w:p w14:paraId="3194B0F7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selects next year date as End Date from Calendar.</w:t>
      </w:r>
    </w:p>
    <w:p w14:paraId="3055B512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selects Type of Leave</w:t>
      </w:r>
    </w:p>
    <w:p w14:paraId="63103600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User enters the reason for leave.</w:t>
      </w:r>
    </w:p>
    <w:p w14:paraId="7FF47C42" w14:textId="77777777" w:rsidR="007E00E8" w:rsidRPr="00464F55" w:rsidRDefault="007E00E8" w:rsidP="000D7BE1">
      <w:pPr>
        <w:pStyle w:val="ListParagraph"/>
        <w:numPr>
          <w:ilvl w:val="0"/>
          <w:numId w:val="26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614FDD25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System validates details</w:t>
      </w:r>
    </w:p>
    <w:p w14:paraId="4FE3C74E" w14:textId="77777777" w:rsidR="007E00E8" w:rsidRPr="000264C1" w:rsidRDefault="007E00E8" w:rsidP="000D7BE1">
      <w:pPr>
        <w:pStyle w:val="ListParagraph"/>
        <w:numPr>
          <w:ilvl w:val="0"/>
          <w:numId w:val="26"/>
        </w:numPr>
      </w:pPr>
      <w:r>
        <w:t>System fails since start date of leave requested for next year.</w:t>
      </w:r>
    </w:p>
    <w:p w14:paraId="7061E6A1" w14:textId="77777777" w:rsidR="007E00E8" w:rsidRDefault="007E00E8" w:rsidP="000D7BE1">
      <w:pPr>
        <w:pStyle w:val="ListParagraph"/>
        <w:numPr>
          <w:ilvl w:val="0"/>
          <w:numId w:val="26"/>
        </w:numPr>
      </w:pPr>
      <w:r>
        <w:t>System displays error message regarding Future date selection.</w:t>
      </w:r>
    </w:p>
    <w:p w14:paraId="76D9B2E2" w14:textId="77777777" w:rsidR="007E00E8" w:rsidRPr="005C4493" w:rsidRDefault="007E00E8" w:rsidP="000D7BE1">
      <w:pPr>
        <w:pStyle w:val="ListParagraph"/>
        <w:numPr>
          <w:ilvl w:val="0"/>
          <w:numId w:val="26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18B086CF" w14:textId="77777777" w:rsidR="007E00E8" w:rsidRDefault="007E00E8" w:rsidP="000D7BE1"/>
    <w:p w14:paraId="47306CAB" w14:textId="77777777" w:rsidR="007E00E8" w:rsidRDefault="007E00E8" w:rsidP="000D7BE1">
      <w:pPr>
        <w:pStyle w:val="StyleHeading2Sub-headingH2ChapterNumberAppendixLetterchnh"/>
      </w:pPr>
      <w:bookmarkStart w:id="51" w:name="_Toc435191835"/>
      <w:r>
        <w:t>EXCEPTION FLOW 12: Leave Against Marked Attendance Date</w:t>
      </w:r>
      <w:bookmarkEnd w:id="51"/>
      <w:r>
        <w:t>s</w:t>
      </w:r>
    </w:p>
    <w:p w14:paraId="27C5C22D" w14:textId="77777777" w:rsidR="007E00E8" w:rsidRPr="00CB320F" w:rsidRDefault="007E00E8" w:rsidP="000D7BE1"/>
    <w:p w14:paraId="68B6FAF5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access Intranet.</w:t>
      </w:r>
    </w:p>
    <w:p w14:paraId="4EC67533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clicks on Employee Corner.</w:t>
      </w:r>
    </w:p>
    <w:p w14:paraId="2E8B0A75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lastRenderedPageBreak/>
        <w:t>User clicks on Attendance System.</w:t>
      </w:r>
    </w:p>
    <w:p w14:paraId="271CF7AF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selects Leave Application.</w:t>
      </w:r>
    </w:p>
    <w:p w14:paraId="1D56AB80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 xml:space="preserve">User selects marked attendance date as Start Date of </w:t>
      </w:r>
      <w:proofErr w:type="gramStart"/>
      <w:r>
        <w:t>leave .</w:t>
      </w:r>
      <w:proofErr w:type="gramEnd"/>
    </w:p>
    <w:p w14:paraId="20FE0673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Select End Date of leave.</w:t>
      </w:r>
    </w:p>
    <w:p w14:paraId="4C4A1F0D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selects Type of Leave</w:t>
      </w:r>
    </w:p>
    <w:p w14:paraId="5296152E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User enters the reason for leave.</w:t>
      </w:r>
    </w:p>
    <w:p w14:paraId="62B76F48" w14:textId="77777777" w:rsidR="007E00E8" w:rsidRPr="00464F55" w:rsidRDefault="007E00E8" w:rsidP="000D7BE1">
      <w:pPr>
        <w:pStyle w:val="ListParagraph"/>
        <w:numPr>
          <w:ilvl w:val="0"/>
          <w:numId w:val="27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32351ABD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System validates details</w:t>
      </w:r>
    </w:p>
    <w:p w14:paraId="3A4F889F" w14:textId="77777777" w:rsidR="007E00E8" w:rsidRPr="000264C1" w:rsidRDefault="007E00E8" w:rsidP="000D7BE1">
      <w:pPr>
        <w:pStyle w:val="ListParagraph"/>
        <w:numPr>
          <w:ilvl w:val="0"/>
          <w:numId w:val="27"/>
        </w:numPr>
      </w:pPr>
      <w:r>
        <w:t>System fails since start date of leave requested against marked attendance.</w:t>
      </w:r>
    </w:p>
    <w:p w14:paraId="18390BF0" w14:textId="77777777" w:rsidR="007E00E8" w:rsidRDefault="007E00E8" w:rsidP="000D7BE1">
      <w:pPr>
        <w:pStyle w:val="ListParagraph"/>
        <w:numPr>
          <w:ilvl w:val="0"/>
          <w:numId w:val="27"/>
        </w:numPr>
      </w:pPr>
      <w:r>
        <w:t>System displays error message for selecting marked attendance date as Leave date.</w:t>
      </w:r>
    </w:p>
    <w:p w14:paraId="5F8BB74C" w14:textId="77777777" w:rsidR="007E00E8" w:rsidRPr="005C4493" w:rsidRDefault="007E00E8" w:rsidP="000D7BE1">
      <w:pPr>
        <w:pStyle w:val="ListParagraph"/>
        <w:numPr>
          <w:ilvl w:val="0"/>
          <w:numId w:val="27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0E03D8E5" w14:textId="77777777" w:rsidR="007E00E8" w:rsidRDefault="007E00E8" w:rsidP="000D7BE1"/>
    <w:p w14:paraId="44A48D73" w14:textId="77777777" w:rsidR="007E00E8" w:rsidRDefault="007E00E8" w:rsidP="000D7BE1">
      <w:pPr>
        <w:pStyle w:val="StyleHeading2Sub-headingH2ChapterNumberAppendixLetterchnh"/>
      </w:pPr>
      <w:bookmarkStart w:id="52" w:name="_Toc435191836"/>
      <w:r>
        <w:t>EXCEPTION FLOW 13: Leave For Week-Offs and Holiday</w:t>
      </w:r>
      <w:bookmarkEnd w:id="52"/>
      <w:r>
        <w:t>s</w:t>
      </w:r>
    </w:p>
    <w:p w14:paraId="77D360D2" w14:textId="77777777" w:rsidR="007E00E8" w:rsidRPr="00CB320F" w:rsidRDefault="007E00E8" w:rsidP="000D7BE1"/>
    <w:p w14:paraId="033655A6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access Intranet.</w:t>
      </w:r>
    </w:p>
    <w:p w14:paraId="5680706F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clicks on Employee Corner.</w:t>
      </w:r>
    </w:p>
    <w:p w14:paraId="186635D6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clicks on Attendance System.</w:t>
      </w:r>
    </w:p>
    <w:p w14:paraId="242BFF40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selects Leave Application.</w:t>
      </w:r>
    </w:p>
    <w:p w14:paraId="46EC100B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selects week offs and holidays as Start Date of leave.</w:t>
      </w:r>
    </w:p>
    <w:p w14:paraId="69304F02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selects Type of Leave</w:t>
      </w:r>
    </w:p>
    <w:p w14:paraId="7D53F7D5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User enters the reason for leave.</w:t>
      </w:r>
    </w:p>
    <w:p w14:paraId="1957AD1A" w14:textId="77777777" w:rsidR="007E00E8" w:rsidRPr="00464F55" w:rsidRDefault="007E00E8" w:rsidP="000D7BE1">
      <w:pPr>
        <w:pStyle w:val="ListParagraph"/>
        <w:numPr>
          <w:ilvl w:val="0"/>
          <w:numId w:val="28"/>
        </w:numPr>
      </w:pPr>
      <w:r>
        <w:t>User c</w:t>
      </w:r>
      <w:r w:rsidRPr="00464F55">
        <w:t>lick</w:t>
      </w:r>
      <w:r>
        <w:t>s on Submit button</w:t>
      </w:r>
      <w:r w:rsidRPr="00464F55">
        <w:t>.</w:t>
      </w:r>
    </w:p>
    <w:p w14:paraId="539888B3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System fails since start date of leave is in Week-offs or holidays.</w:t>
      </w:r>
    </w:p>
    <w:p w14:paraId="1DC11518" w14:textId="77777777" w:rsidR="007E00E8" w:rsidRDefault="007E00E8" w:rsidP="000D7BE1">
      <w:pPr>
        <w:pStyle w:val="ListParagraph"/>
        <w:numPr>
          <w:ilvl w:val="0"/>
          <w:numId w:val="28"/>
        </w:numPr>
      </w:pPr>
      <w:r>
        <w:t>System displays error message for selecting week offs or holiday dates as leave start date.</w:t>
      </w:r>
    </w:p>
    <w:p w14:paraId="1352F9EF" w14:textId="77777777" w:rsidR="007E00E8" w:rsidRPr="005C4493" w:rsidRDefault="007E00E8" w:rsidP="000D7BE1">
      <w:pPr>
        <w:pStyle w:val="ListParagraph"/>
        <w:numPr>
          <w:ilvl w:val="0"/>
          <w:numId w:val="28"/>
        </w:numPr>
      </w:pPr>
      <w:r>
        <w:t>S</w:t>
      </w:r>
      <w:r w:rsidRPr="005C4493">
        <w:t xml:space="preserve">ystem </w:t>
      </w:r>
      <w:r>
        <w:t xml:space="preserve">takes user to step 5 of Alternative Flow 2. </w:t>
      </w:r>
    </w:p>
    <w:p w14:paraId="714B12D9" w14:textId="77777777" w:rsidR="007E00E8" w:rsidRDefault="007E00E8" w:rsidP="000D7BE1"/>
    <w:p w14:paraId="681F048B" w14:textId="5BD8A645" w:rsidR="007E00E8" w:rsidRPr="009541F1" w:rsidRDefault="007E00E8" w:rsidP="000D7BE1">
      <w:pPr>
        <w:pStyle w:val="StyleHeading1H1Mainheading1Heading1Heading10Head1h1Sec"/>
      </w:pPr>
      <w:bookmarkStart w:id="53" w:name="_Toc435191837"/>
      <w:r w:rsidRPr="009541F1">
        <w:t>Post Conditions</w:t>
      </w:r>
      <w:bookmarkEnd w:id="53"/>
    </w:p>
    <w:p w14:paraId="08FE3020" w14:textId="77777777" w:rsidR="007E00E8" w:rsidRPr="00CB320F" w:rsidRDefault="007E00E8" w:rsidP="000D7BE1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7E00E8" w:rsidRPr="00CB320F" w14:paraId="41B2BC97" w14:textId="77777777" w:rsidTr="007F60AF">
        <w:trPr>
          <w:tblHeader/>
        </w:trPr>
        <w:tc>
          <w:tcPr>
            <w:tcW w:w="3168" w:type="dxa"/>
          </w:tcPr>
          <w:p w14:paraId="1A88F71F" w14:textId="77777777" w:rsidR="007E00E8" w:rsidRPr="00CB320F" w:rsidRDefault="007E00E8" w:rsidP="000D7BE1">
            <w:r w:rsidRPr="00CB320F">
              <w:lastRenderedPageBreak/>
              <w:t>Flow Name</w:t>
            </w:r>
          </w:p>
        </w:tc>
        <w:tc>
          <w:tcPr>
            <w:tcW w:w="5688" w:type="dxa"/>
          </w:tcPr>
          <w:p w14:paraId="137D1C48" w14:textId="77777777" w:rsidR="007E00E8" w:rsidRPr="00CB320F" w:rsidRDefault="007E00E8" w:rsidP="000D7BE1">
            <w:r w:rsidRPr="00CB320F">
              <w:t>Post Condition</w:t>
            </w:r>
          </w:p>
        </w:tc>
      </w:tr>
      <w:tr w:rsidR="007E00E8" w:rsidRPr="00CB320F" w14:paraId="5E225F10" w14:textId="77777777" w:rsidTr="007F60AF">
        <w:tc>
          <w:tcPr>
            <w:tcW w:w="3168" w:type="dxa"/>
          </w:tcPr>
          <w:p w14:paraId="00F9BCCF" w14:textId="77777777" w:rsidR="007E00E8" w:rsidRPr="00CB320F" w:rsidRDefault="007E00E8" w:rsidP="000D7BE1">
            <w:r>
              <w:t>Successful Leave application for ½ day</w:t>
            </w:r>
          </w:p>
        </w:tc>
        <w:tc>
          <w:tcPr>
            <w:tcW w:w="5688" w:type="dxa"/>
          </w:tcPr>
          <w:p w14:paraId="07CCFD69" w14:textId="77777777" w:rsidR="007E00E8" w:rsidRPr="00CB320F" w:rsidRDefault="007E00E8" w:rsidP="000D7BE1">
            <w:pPr>
              <w:rPr>
                <w:bCs/>
                <w:i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3BFC2E6D" w14:textId="77777777" w:rsidTr="007F60AF">
        <w:tc>
          <w:tcPr>
            <w:tcW w:w="3168" w:type="dxa"/>
          </w:tcPr>
          <w:p w14:paraId="67A5DDD0" w14:textId="77777777" w:rsidR="007E00E8" w:rsidRPr="00CB320F" w:rsidRDefault="007E00E8" w:rsidP="000D7BE1">
            <w:r>
              <w:t>Successful application for 1 or more days leaves.</w:t>
            </w:r>
          </w:p>
        </w:tc>
        <w:tc>
          <w:tcPr>
            <w:tcW w:w="5688" w:type="dxa"/>
          </w:tcPr>
          <w:p w14:paraId="613B536C" w14:textId="77777777" w:rsidR="007E00E8" w:rsidRPr="00CB320F" w:rsidRDefault="007E00E8" w:rsidP="000D7BE1">
            <w:pPr>
              <w:rPr>
                <w:bCs/>
              </w:rPr>
            </w:pPr>
            <w:r>
              <w:t xml:space="preserve">The leave request is submitted for approval </w:t>
            </w:r>
          </w:p>
        </w:tc>
      </w:tr>
      <w:tr w:rsidR="007E00E8" w:rsidRPr="00CB320F" w14:paraId="42C31F83" w14:textId="77777777" w:rsidTr="007F60AF">
        <w:tc>
          <w:tcPr>
            <w:tcW w:w="3168" w:type="dxa"/>
          </w:tcPr>
          <w:p w14:paraId="548DDD6B" w14:textId="77777777" w:rsidR="007E00E8" w:rsidRPr="00CB320F" w:rsidRDefault="007E00E8" w:rsidP="000D7BE1">
            <w:r>
              <w:t>Successful Cancellation of Pending  leave</w:t>
            </w:r>
          </w:p>
        </w:tc>
        <w:tc>
          <w:tcPr>
            <w:tcW w:w="5688" w:type="dxa"/>
          </w:tcPr>
          <w:p w14:paraId="61743932" w14:textId="77777777" w:rsidR="007E00E8" w:rsidRPr="00CB320F" w:rsidRDefault="007E00E8" w:rsidP="000D7BE1">
            <w:r>
              <w:t xml:space="preserve">The system cancels the leave </w:t>
            </w:r>
          </w:p>
        </w:tc>
      </w:tr>
      <w:tr w:rsidR="007E00E8" w:rsidRPr="00CB320F" w14:paraId="399D1FA8" w14:textId="77777777" w:rsidTr="007F60AF">
        <w:tc>
          <w:tcPr>
            <w:tcW w:w="3168" w:type="dxa"/>
          </w:tcPr>
          <w:p w14:paraId="529CB117" w14:textId="77777777" w:rsidR="007E00E8" w:rsidRDefault="007E00E8" w:rsidP="000D7BE1">
            <w:r>
              <w:t xml:space="preserve">Successful Leave application for </w:t>
            </w:r>
            <w:r w:rsidRPr="005D151B">
              <w:t xml:space="preserve">FF </w:t>
            </w:r>
            <w:r>
              <w:t xml:space="preserve">against </w:t>
            </w:r>
            <w:proofErr w:type="spellStart"/>
            <w:r>
              <w:t>Comp.Off</w:t>
            </w:r>
            <w:proofErr w:type="spellEnd"/>
          </w:p>
        </w:tc>
        <w:tc>
          <w:tcPr>
            <w:tcW w:w="5688" w:type="dxa"/>
          </w:tcPr>
          <w:p w14:paraId="6042AAA7" w14:textId="77777777" w:rsidR="007E00E8" w:rsidRDefault="007E00E8" w:rsidP="000D7BE1">
            <w:r>
              <w:t>System submits the leave request for approval</w:t>
            </w:r>
          </w:p>
          <w:p w14:paraId="7899A6B3" w14:textId="77777777" w:rsidR="007E00E8" w:rsidRDefault="007E00E8" w:rsidP="000D7BE1"/>
        </w:tc>
      </w:tr>
      <w:tr w:rsidR="007E00E8" w:rsidRPr="00CB320F" w14:paraId="46361E46" w14:textId="77777777" w:rsidTr="007F60AF">
        <w:tc>
          <w:tcPr>
            <w:tcW w:w="3168" w:type="dxa"/>
          </w:tcPr>
          <w:p w14:paraId="5BD448F8" w14:textId="77777777" w:rsidR="007E00E8" w:rsidRPr="002967A6" w:rsidRDefault="007E00E8" w:rsidP="000D7BE1">
            <w:r>
              <w:t>CL</w:t>
            </w:r>
            <w:r w:rsidRPr="002967A6">
              <w:t xml:space="preserve"> Exceeds 3 Continues Days</w:t>
            </w:r>
          </w:p>
          <w:p w14:paraId="7A00433B" w14:textId="77777777" w:rsidR="007E00E8" w:rsidRPr="002967A6" w:rsidRDefault="007E00E8" w:rsidP="000D7BE1"/>
        </w:tc>
        <w:tc>
          <w:tcPr>
            <w:tcW w:w="5688" w:type="dxa"/>
          </w:tcPr>
          <w:p w14:paraId="77203946" w14:textId="77777777" w:rsidR="007E00E8" w:rsidRDefault="007E00E8" w:rsidP="000D7BE1">
            <w:r>
              <w:t>System displays an error message regarding the end date selection.</w:t>
            </w:r>
          </w:p>
          <w:p w14:paraId="2A422299" w14:textId="77777777" w:rsidR="007E00E8" w:rsidRPr="00FF5844" w:rsidRDefault="007E00E8" w:rsidP="000D7BE1">
            <w:r>
              <w:t>Leave request is not accepted</w:t>
            </w:r>
          </w:p>
        </w:tc>
      </w:tr>
      <w:tr w:rsidR="007E00E8" w:rsidRPr="00CB320F" w14:paraId="2714B660" w14:textId="77777777" w:rsidTr="007F60AF">
        <w:tc>
          <w:tcPr>
            <w:tcW w:w="3168" w:type="dxa"/>
          </w:tcPr>
          <w:p w14:paraId="25344357" w14:textId="77777777" w:rsidR="007E00E8" w:rsidRPr="002967A6" w:rsidRDefault="007E00E8" w:rsidP="000D7BE1">
            <w:r w:rsidRPr="002967A6">
              <w:t>CL Combined with other type of leave</w:t>
            </w:r>
          </w:p>
        </w:tc>
        <w:tc>
          <w:tcPr>
            <w:tcW w:w="5688" w:type="dxa"/>
          </w:tcPr>
          <w:p w14:paraId="61082743" w14:textId="77777777" w:rsidR="007E00E8" w:rsidRDefault="007E00E8" w:rsidP="000D7BE1">
            <w:r>
              <w:t>System displays an error message regarding the end date selection.</w:t>
            </w:r>
          </w:p>
          <w:p w14:paraId="10D71A32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44F93A72" w14:textId="77777777" w:rsidTr="007F60AF">
        <w:tc>
          <w:tcPr>
            <w:tcW w:w="3168" w:type="dxa"/>
          </w:tcPr>
          <w:p w14:paraId="60A53BEB" w14:textId="77777777" w:rsidR="007E00E8" w:rsidRDefault="007E00E8" w:rsidP="000D7BE1">
            <w:r>
              <w:t>SL Suffixed With PL (PL is already submitted)</w:t>
            </w:r>
          </w:p>
          <w:p w14:paraId="3DF8854E" w14:textId="77777777" w:rsidR="007E00E8" w:rsidRPr="002967A6" w:rsidRDefault="007E00E8" w:rsidP="000D7BE1"/>
        </w:tc>
        <w:tc>
          <w:tcPr>
            <w:tcW w:w="5688" w:type="dxa"/>
          </w:tcPr>
          <w:p w14:paraId="021EE080" w14:textId="77777777" w:rsidR="007E00E8" w:rsidRDefault="007E00E8" w:rsidP="000D7BE1">
            <w:r>
              <w:t>S</w:t>
            </w:r>
            <w:r w:rsidRPr="00FA731D">
              <w:t xml:space="preserve">ystem displays an error message regarding </w:t>
            </w:r>
            <w:r>
              <w:t>the Start date selection and SL suffixed with PL.</w:t>
            </w:r>
          </w:p>
          <w:p w14:paraId="759735D6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22771E4A" w14:textId="77777777" w:rsidTr="007F60AF">
        <w:tc>
          <w:tcPr>
            <w:tcW w:w="3168" w:type="dxa"/>
          </w:tcPr>
          <w:p w14:paraId="284400F5" w14:textId="77777777" w:rsidR="007E00E8" w:rsidRDefault="007E00E8" w:rsidP="000D7BE1">
            <w:r>
              <w:t>PL Prefixed With SL (SL is already submitted)</w:t>
            </w:r>
          </w:p>
          <w:p w14:paraId="53E56CCD" w14:textId="77777777" w:rsidR="007E00E8" w:rsidRPr="002967A6" w:rsidRDefault="007E00E8" w:rsidP="000D7BE1"/>
        </w:tc>
        <w:tc>
          <w:tcPr>
            <w:tcW w:w="5688" w:type="dxa"/>
          </w:tcPr>
          <w:p w14:paraId="238BDE59" w14:textId="77777777" w:rsidR="007E00E8" w:rsidRDefault="007E00E8" w:rsidP="000D7BE1">
            <w:r>
              <w:t>S</w:t>
            </w:r>
            <w:r w:rsidRPr="00FA731D">
              <w:t xml:space="preserve">ystem displays an error message regarding </w:t>
            </w:r>
            <w:r>
              <w:t>the End date selection and PL prefixed with SL.</w:t>
            </w:r>
          </w:p>
          <w:p w14:paraId="47DDC90F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68328FA" w14:textId="77777777" w:rsidTr="007F60AF">
        <w:tc>
          <w:tcPr>
            <w:tcW w:w="3168" w:type="dxa"/>
          </w:tcPr>
          <w:p w14:paraId="4ED1CE8E" w14:textId="77777777" w:rsidR="007E00E8" w:rsidRDefault="007E00E8" w:rsidP="000D7BE1">
            <w:r>
              <w:t>ML prefixed with SL (SL is already submitted)</w:t>
            </w:r>
          </w:p>
          <w:p w14:paraId="61EDF6F9" w14:textId="77777777" w:rsidR="007E00E8" w:rsidRPr="002967A6" w:rsidRDefault="007E00E8" w:rsidP="000D7BE1"/>
        </w:tc>
        <w:tc>
          <w:tcPr>
            <w:tcW w:w="5688" w:type="dxa"/>
          </w:tcPr>
          <w:p w14:paraId="0128A30D" w14:textId="77777777" w:rsidR="007E00E8" w:rsidRDefault="007E00E8" w:rsidP="000D7BE1"/>
          <w:p w14:paraId="0F03CF1D" w14:textId="77777777" w:rsidR="007E00E8" w:rsidRDefault="007E00E8" w:rsidP="000D7BE1">
            <w:r>
              <w:lastRenderedPageBreak/>
              <w:t>S</w:t>
            </w:r>
            <w:r w:rsidRPr="00FA731D">
              <w:t xml:space="preserve">ystem displays an error message regarding </w:t>
            </w:r>
            <w:r>
              <w:t>the End date selection and ML prefixed with SL.</w:t>
            </w:r>
          </w:p>
          <w:p w14:paraId="202D5784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A3BCF2B" w14:textId="77777777" w:rsidTr="007F60AF">
        <w:tc>
          <w:tcPr>
            <w:tcW w:w="3168" w:type="dxa"/>
          </w:tcPr>
          <w:p w14:paraId="70C7BB9F" w14:textId="77777777" w:rsidR="007E00E8" w:rsidRDefault="007E00E8" w:rsidP="000D7BE1">
            <w:r>
              <w:lastRenderedPageBreak/>
              <w:t>ML prefixed with PL (PL is already submitted)</w:t>
            </w:r>
          </w:p>
          <w:p w14:paraId="3975BF2E" w14:textId="77777777" w:rsidR="007E00E8" w:rsidRPr="002967A6" w:rsidRDefault="007E00E8" w:rsidP="000D7BE1"/>
        </w:tc>
        <w:tc>
          <w:tcPr>
            <w:tcW w:w="5688" w:type="dxa"/>
          </w:tcPr>
          <w:p w14:paraId="7534260B" w14:textId="77777777" w:rsidR="007E00E8" w:rsidRDefault="007E00E8" w:rsidP="000D7BE1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the End date selection and ML prefixed with PL.</w:t>
            </w:r>
          </w:p>
          <w:p w14:paraId="6CA46822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1B77A5BF" w14:textId="77777777" w:rsidTr="007F60AF">
        <w:tc>
          <w:tcPr>
            <w:tcW w:w="3168" w:type="dxa"/>
          </w:tcPr>
          <w:p w14:paraId="63879756" w14:textId="77777777" w:rsidR="007E00E8" w:rsidRDefault="007E00E8" w:rsidP="000D7BE1">
            <w:r>
              <w:t>FF Sandwiched Between Any Leave (CL/SL/PL/holidays)</w:t>
            </w:r>
          </w:p>
          <w:p w14:paraId="63C59BAD" w14:textId="77777777" w:rsidR="007E00E8" w:rsidRPr="002967A6" w:rsidRDefault="007E00E8" w:rsidP="000D7BE1"/>
        </w:tc>
        <w:tc>
          <w:tcPr>
            <w:tcW w:w="5688" w:type="dxa"/>
          </w:tcPr>
          <w:p w14:paraId="2EF22918" w14:textId="77777777" w:rsidR="007E00E8" w:rsidRDefault="007E00E8" w:rsidP="000D7BE1">
            <w:r>
              <w:t>S</w:t>
            </w:r>
            <w:r w:rsidRPr="00FA731D">
              <w:t xml:space="preserve">ystem displays an error message regarding </w:t>
            </w:r>
            <w:r>
              <w:t>the sandwiched FF.</w:t>
            </w:r>
          </w:p>
          <w:p w14:paraId="1B1F511E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15937ED" w14:textId="77777777" w:rsidTr="007F60AF">
        <w:tc>
          <w:tcPr>
            <w:tcW w:w="3168" w:type="dxa"/>
          </w:tcPr>
          <w:p w14:paraId="581E4C8E" w14:textId="77777777" w:rsidR="007E00E8" w:rsidRDefault="007E00E8" w:rsidP="000D7BE1">
            <w:r>
              <w:t>FF Applied in Break ups</w:t>
            </w:r>
          </w:p>
          <w:p w14:paraId="1D6BB7F5" w14:textId="77777777" w:rsidR="007E00E8" w:rsidRPr="002967A6" w:rsidRDefault="007E00E8" w:rsidP="000D7BE1"/>
        </w:tc>
        <w:tc>
          <w:tcPr>
            <w:tcW w:w="5688" w:type="dxa"/>
          </w:tcPr>
          <w:p w14:paraId="487CF9B6" w14:textId="77777777" w:rsidR="007E00E8" w:rsidRDefault="007E00E8" w:rsidP="000D7BE1">
            <w:pPr>
              <w:rPr>
                <w:bCs/>
              </w:rPr>
            </w:pPr>
            <w:r>
              <w:t>S</w:t>
            </w:r>
            <w:r w:rsidRPr="00FA731D">
              <w:t xml:space="preserve">ystem displays an error message regarding </w:t>
            </w:r>
            <w:r>
              <w:t>FF applied in breaks-ups.</w:t>
            </w:r>
          </w:p>
          <w:p w14:paraId="7D848E6F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78A9399A" w14:textId="77777777" w:rsidTr="007F60AF">
        <w:tc>
          <w:tcPr>
            <w:tcW w:w="3168" w:type="dxa"/>
          </w:tcPr>
          <w:p w14:paraId="36C365D3" w14:textId="77777777" w:rsidR="007E00E8" w:rsidRDefault="007E00E8" w:rsidP="000D7BE1">
            <w:r>
              <w:t>Cancel Approved Leave- Cancel request not Submitted</w:t>
            </w:r>
          </w:p>
          <w:p w14:paraId="01262A9F" w14:textId="77777777" w:rsidR="007E00E8" w:rsidRPr="002967A6" w:rsidRDefault="007E00E8" w:rsidP="000D7BE1"/>
        </w:tc>
        <w:tc>
          <w:tcPr>
            <w:tcW w:w="5688" w:type="dxa"/>
          </w:tcPr>
          <w:p w14:paraId="303DB682" w14:textId="77777777" w:rsidR="007E00E8" w:rsidRDefault="007E00E8" w:rsidP="000D7BE1">
            <w:r>
              <w:t>System displays an error message regarding leave cancellation.</w:t>
            </w:r>
          </w:p>
          <w:p w14:paraId="4A8F5B2A" w14:textId="77777777" w:rsidR="007E00E8" w:rsidRPr="00CB320F" w:rsidRDefault="007E00E8" w:rsidP="000D7BE1">
            <w:r>
              <w:t>Leave cancellation is not accepted</w:t>
            </w:r>
          </w:p>
        </w:tc>
      </w:tr>
      <w:tr w:rsidR="007E00E8" w:rsidRPr="00CB320F" w14:paraId="6986E4DD" w14:textId="77777777" w:rsidTr="007F60AF">
        <w:tc>
          <w:tcPr>
            <w:tcW w:w="3168" w:type="dxa"/>
          </w:tcPr>
          <w:p w14:paraId="0F13BB4A" w14:textId="77777777" w:rsidR="007E00E8" w:rsidRDefault="007E00E8" w:rsidP="000D7BE1">
            <w:r>
              <w:t>Cancel approve leave- NOT Sanctioned</w:t>
            </w:r>
          </w:p>
          <w:p w14:paraId="0304C08E" w14:textId="77777777" w:rsidR="007E00E8" w:rsidRPr="002967A6" w:rsidRDefault="007E00E8" w:rsidP="000D7BE1"/>
        </w:tc>
        <w:tc>
          <w:tcPr>
            <w:tcW w:w="5688" w:type="dxa"/>
          </w:tcPr>
          <w:p w14:paraId="685BC3AD" w14:textId="77777777" w:rsidR="007E00E8" w:rsidRDefault="007E00E8" w:rsidP="000D7BE1">
            <w:r>
              <w:t>System displays an error message regarding leave cancellation.</w:t>
            </w:r>
          </w:p>
          <w:p w14:paraId="236EB79E" w14:textId="77777777" w:rsidR="007E00E8" w:rsidRPr="00CB320F" w:rsidRDefault="007E00E8" w:rsidP="000D7BE1">
            <w:r>
              <w:t>Leave cancellation is not accepted</w:t>
            </w:r>
          </w:p>
        </w:tc>
      </w:tr>
      <w:tr w:rsidR="007E00E8" w:rsidRPr="00CB320F" w14:paraId="4923CA0B" w14:textId="77777777" w:rsidTr="007F60AF">
        <w:tc>
          <w:tcPr>
            <w:tcW w:w="3168" w:type="dxa"/>
          </w:tcPr>
          <w:p w14:paraId="7706E286" w14:textId="77777777" w:rsidR="007E00E8" w:rsidRDefault="007E00E8" w:rsidP="000D7BE1">
            <w:r>
              <w:t>leave For Future Dates (Next Year)</w:t>
            </w:r>
          </w:p>
          <w:p w14:paraId="5E2D32A0" w14:textId="77777777" w:rsidR="007E00E8" w:rsidRPr="002967A6" w:rsidRDefault="007E00E8" w:rsidP="000D7BE1"/>
        </w:tc>
        <w:tc>
          <w:tcPr>
            <w:tcW w:w="5688" w:type="dxa"/>
          </w:tcPr>
          <w:p w14:paraId="06FC1F63" w14:textId="77777777" w:rsidR="007E00E8" w:rsidRDefault="007E00E8" w:rsidP="000D7BE1">
            <w:r>
              <w:t>System displays error message regarding Future date selection.</w:t>
            </w:r>
          </w:p>
          <w:p w14:paraId="114CC4BA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6E10E943" w14:textId="77777777" w:rsidTr="007F60AF">
        <w:tc>
          <w:tcPr>
            <w:tcW w:w="3168" w:type="dxa"/>
          </w:tcPr>
          <w:p w14:paraId="7D0AE3DB" w14:textId="77777777" w:rsidR="007E00E8" w:rsidRDefault="007E00E8" w:rsidP="000D7BE1">
            <w:r>
              <w:lastRenderedPageBreak/>
              <w:t>Leave Against Marked Attendance Dates</w:t>
            </w:r>
          </w:p>
          <w:p w14:paraId="25D43CED" w14:textId="77777777" w:rsidR="007E00E8" w:rsidRPr="002967A6" w:rsidRDefault="007E00E8" w:rsidP="000D7BE1"/>
        </w:tc>
        <w:tc>
          <w:tcPr>
            <w:tcW w:w="5688" w:type="dxa"/>
          </w:tcPr>
          <w:p w14:paraId="5A320705" w14:textId="77777777" w:rsidR="007E00E8" w:rsidRDefault="007E00E8" w:rsidP="000D7BE1">
            <w:r>
              <w:t>System displays error message for selecting marked attendance date as Leave date.</w:t>
            </w:r>
          </w:p>
          <w:p w14:paraId="4C442A20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  <w:tr w:rsidR="007E00E8" w:rsidRPr="00CB320F" w14:paraId="070E8856" w14:textId="77777777" w:rsidTr="007F60AF">
        <w:tc>
          <w:tcPr>
            <w:tcW w:w="3168" w:type="dxa"/>
          </w:tcPr>
          <w:p w14:paraId="19D18ECD" w14:textId="77777777" w:rsidR="007E00E8" w:rsidRDefault="007E00E8" w:rsidP="000D7BE1">
            <w:r>
              <w:t>Leave For Week-Offs and Holidays</w:t>
            </w:r>
          </w:p>
          <w:p w14:paraId="176011D6" w14:textId="77777777" w:rsidR="007E00E8" w:rsidRPr="002967A6" w:rsidRDefault="007E00E8" w:rsidP="000D7BE1"/>
        </w:tc>
        <w:tc>
          <w:tcPr>
            <w:tcW w:w="5688" w:type="dxa"/>
          </w:tcPr>
          <w:p w14:paraId="5B98FD88" w14:textId="77777777" w:rsidR="007E00E8" w:rsidRDefault="007E00E8" w:rsidP="000D7BE1">
            <w:r>
              <w:t>System displays error message for selecting week offs or holiday dates as leave start date.</w:t>
            </w:r>
          </w:p>
          <w:p w14:paraId="17432C7D" w14:textId="77777777" w:rsidR="007E00E8" w:rsidRPr="00CB320F" w:rsidRDefault="007E00E8" w:rsidP="000D7BE1">
            <w:pPr>
              <w:rPr>
                <w:bCs/>
              </w:rPr>
            </w:pPr>
            <w:r>
              <w:t>Leave request is not accepted</w:t>
            </w:r>
          </w:p>
        </w:tc>
      </w:tr>
    </w:tbl>
    <w:p w14:paraId="53910550" w14:textId="77777777" w:rsidR="007E00E8" w:rsidRDefault="007E00E8" w:rsidP="000D7BE1"/>
    <w:p w14:paraId="32DB1B6B" w14:textId="77777777" w:rsidR="000D7BE1" w:rsidRPr="00CB320F" w:rsidRDefault="000D7BE1" w:rsidP="000D7BE1"/>
    <w:p w14:paraId="7D859F22" w14:textId="77777777" w:rsidR="007E00E8" w:rsidRPr="00CB320F" w:rsidRDefault="007E00E8" w:rsidP="000D7BE1"/>
    <w:p w14:paraId="4B1F15B2" w14:textId="24DE44B2" w:rsidR="007F60AF" w:rsidRPr="007F60AF" w:rsidRDefault="00C32177" w:rsidP="000D7BE1">
      <w:pPr>
        <w:pStyle w:val="Heading1"/>
      </w:pPr>
      <w:r>
        <w:t>6</w:t>
      </w:r>
      <w:r w:rsidR="007F60AF" w:rsidRPr="007F60AF">
        <w:t>. SPECIAL REQUIREMENTS</w:t>
      </w:r>
    </w:p>
    <w:p w14:paraId="4C73A22F" w14:textId="1809B2BC" w:rsidR="007F60AF" w:rsidRPr="007F60AF" w:rsidRDefault="00C32177" w:rsidP="00872C0A">
      <w:pPr>
        <w:pStyle w:val="Heading1"/>
        <w:ind w:left="540"/>
      </w:pPr>
      <w:r>
        <w:t>7</w:t>
      </w:r>
      <w:r w:rsidR="00872C0A">
        <w:t xml:space="preserve">. </w:t>
      </w:r>
      <w:r w:rsidR="007F60AF" w:rsidRPr="007F60AF">
        <w:t>PERFORMANCE</w:t>
      </w:r>
    </w:p>
    <w:p w14:paraId="1B789E2B" w14:textId="2A19B854" w:rsidR="007F60AF" w:rsidRDefault="007F60AF" w:rsidP="000D7BE1">
      <w:r>
        <w:t>1. The visibility of the date on clicking the “From Date” (Calendar Option) shall be displayed within 15 seconds of user request.</w:t>
      </w:r>
    </w:p>
    <w:p w14:paraId="5775BB41" w14:textId="227DDD93" w:rsidR="008167AB" w:rsidRDefault="007F60AF" w:rsidP="000D7BE1">
      <w:pPr>
        <w:pStyle w:val="Heading1"/>
      </w:pPr>
      <w:r w:rsidRPr="007F60AF">
        <w:t>AVAILABILITY</w:t>
      </w:r>
    </w:p>
    <w:p w14:paraId="51AA0F57" w14:textId="50E5ADBD" w:rsidR="008167AB" w:rsidRPr="008167AB" w:rsidRDefault="008167AB" w:rsidP="000D7BE1">
      <w:proofErr w:type="gramStart"/>
      <w:r>
        <w:t>1.The</w:t>
      </w:r>
      <w:proofErr w:type="gramEnd"/>
      <w:r>
        <w:t xml:space="preserve"> user can apply leave on the “Apply Leave” portal on all working days 24*7 but cannot register on national holidays.</w:t>
      </w:r>
    </w:p>
    <w:p w14:paraId="2C320B63" w14:textId="3D04379D" w:rsidR="008167AB" w:rsidRDefault="008167AB" w:rsidP="000D7BE1">
      <w:pPr>
        <w:pStyle w:val="Heading1"/>
      </w:pPr>
      <w:r>
        <w:t xml:space="preserve"> USER INTERFACE</w:t>
      </w:r>
    </w:p>
    <w:p w14:paraId="65D66444" w14:textId="21787213" w:rsidR="008167AB" w:rsidRDefault="008167AB" w:rsidP="000D7BE1">
      <w:proofErr w:type="gramStart"/>
      <w:r>
        <w:t>1.The</w:t>
      </w:r>
      <w:proofErr w:type="gramEnd"/>
      <w:r>
        <w:t xml:space="preserve"> letters on Menus shall be bold and red in color.</w:t>
      </w:r>
    </w:p>
    <w:p w14:paraId="7438E43F" w14:textId="019AC986" w:rsidR="008167AB" w:rsidRDefault="008167AB" w:rsidP="000D7BE1">
      <w:proofErr w:type="gramStart"/>
      <w:r>
        <w:t>2.The</w:t>
      </w:r>
      <w:proofErr w:type="gramEnd"/>
      <w:r>
        <w:t xml:space="preserve"> active links should be displayed in blue color.</w:t>
      </w:r>
    </w:p>
    <w:p w14:paraId="24BCFF4C" w14:textId="54C61BA0" w:rsidR="008167AB" w:rsidRDefault="008167AB" w:rsidP="000D7BE1">
      <w:r>
        <w:t>3. The note field related to the rules to be followed should appear on the top of the application portal.</w:t>
      </w:r>
    </w:p>
    <w:p w14:paraId="2A31D506" w14:textId="6A765C8F" w:rsidR="008167AB" w:rsidRDefault="008167AB" w:rsidP="000D7BE1">
      <w:proofErr w:type="gramStart"/>
      <w:r>
        <w:t>4.The</w:t>
      </w:r>
      <w:proofErr w:type="gramEnd"/>
      <w:r>
        <w:t xml:space="preserve"> calendar field for entering the dates should be present on the right side of date option.</w:t>
      </w:r>
    </w:p>
    <w:p w14:paraId="1FAEBA56" w14:textId="2A46C320" w:rsidR="008167AB" w:rsidRDefault="008167AB" w:rsidP="000D7BE1">
      <w:pPr>
        <w:pStyle w:val="Heading1"/>
      </w:pPr>
      <w:r>
        <w:lastRenderedPageBreak/>
        <w:t>SECURITY</w:t>
      </w:r>
    </w:p>
    <w:p w14:paraId="360F9229" w14:textId="6DD0630E" w:rsidR="008167AB" w:rsidRDefault="008167AB" w:rsidP="000D7BE1">
      <w:proofErr w:type="gramStart"/>
      <w:r>
        <w:t>1.The</w:t>
      </w:r>
      <w:proofErr w:type="gramEnd"/>
      <w:r>
        <w:t xml:space="preserve"> system shall not allow the user to cancel the approved leaves unless cancellation of leaves is submitted and is sanctioned.</w:t>
      </w:r>
    </w:p>
    <w:p w14:paraId="6D7CF503" w14:textId="1C0FF7DB" w:rsidR="008167AB" w:rsidRDefault="008167AB" w:rsidP="000D7BE1">
      <w:proofErr w:type="gramStart"/>
      <w:r>
        <w:t>2.The</w:t>
      </w:r>
      <w:proofErr w:type="gramEnd"/>
      <w:r>
        <w:t xml:space="preserve"> system shall not allow the user to apply the leave for the future dates.</w:t>
      </w:r>
    </w:p>
    <w:p w14:paraId="6E7510BC" w14:textId="59A2BD93" w:rsidR="008167AB" w:rsidRDefault="008167AB" w:rsidP="000D7BE1">
      <w:proofErr w:type="gramStart"/>
      <w:r>
        <w:t>3.The</w:t>
      </w:r>
      <w:proofErr w:type="gramEnd"/>
      <w:r>
        <w:t xml:space="preserve"> system </w:t>
      </w:r>
      <w:proofErr w:type="spellStart"/>
      <w:r>
        <w:t>does</w:t>
      </w:r>
      <w:r w:rsidR="00112357">
        <w:t>not</w:t>
      </w:r>
      <w:proofErr w:type="spellEnd"/>
      <w:r w:rsidR="00112357">
        <w:t xml:space="preserve"> allow the user to apply </w:t>
      </w:r>
      <w:r>
        <w:t>the leave when the attendance is already marked.</w:t>
      </w:r>
    </w:p>
    <w:p w14:paraId="5A418806" w14:textId="534F8FC9" w:rsidR="008167AB" w:rsidRPr="008167AB" w:rsidRDefault="00112357" w:rsidP="000D7BE1">
      <w:proofErr w:type="gramStart"/>
      <w:r>
        <w:t>4.The</w:t>
      </w:r>
      <w:proofErr w:type="gramEnd"/>
      <w:r>
        <w:t xml:space="preserve"> system </w:t>
      </w:r>
      <w:proofErr w:type="spellStart"/>
      <w:r>
        <w:t>shallnot</w:t>
      </w:r>
      <w:proofErr w:type="spellEnd"/>
      <w:r>
        <w:t xml:space="preserve"> allow the user to apply the leave on </w:t>
      </w:r>
      <w:proofErr w:type="spellStart"/>
      <w:r>
        <w:t>weekoffs</w:t>
      </w:r>
      <w:proofErr w:type="spellEnd"/>
      <w:r>
        <w:t xml:space="preserve"> and holidays.</w:t>
      </w:r>
    </w:p>
    <w:p w14:paraId="32F47977" w14:textId="62072CDF" w:rsidR="00112357" w:rsidRDefault="00112357" w:rsidP="00C32177">
      <w:pPr>
        <w:pStyle w:val="StyleHeading1H1Mainheading1Heading1Heading10Head1h1Sec"/>
        <w:numPr>
          <w:ilvl w:val="0"/>
          <w:numId w:val="36"/>
        </w:numPr>
      </w:pPr>
      <w:r>
        <w:t>EXTENSION POINTS</w:t>
      </w:r>
    </w:p>
    <w:p w14:paraId="0C1D7276" w14:textId="77777777" w:rsidR="00112357" w:rsidRPr="00112357" w:rsidRDefault="00112357" w:rsidP="000D7BE1"/>
    <w:p w14:paraId="1500B5CB" w14:textId="55E640C3" w:rsidR="009F5790" w:rsidRDefault="00112357" w:rsidP="000D7BE1">
      <w:pPr>
        <w:pStyle w:val="StyleHeading2Sub-headingH2ChapterNumberAppendixLetterchnh"/>
      </w:pPr>
      <w:r>
        <w:t>EXTENSION IN: EXCEPTION flow1</w:t>
      </w:r>
    </w:p>
    <w:p w14:paraId="680A9AD3" w14:textId="4A6049C6" w:rsidR="00112357" w:rsidRDefault="00112357" w:rsidP="000D7BE1">
      <w:pPr>
        <w:pStyle w:val="NoSpacing"/>
      </w:pPr>
      <w:r>
        <w:t>In step 2. If the user has entered wrong end date</w:t>
      </w:r>
    </w:p>
    <w:p w14:paraId="522AADF4" w14:textId="40F12047" w:rsidR="00112357" w:rsidRDefault="00112357" w:rsidP="000D7BE1">
      <w:pPr>
        <w:pStyle w:val="NoSpacing"/>
        <w:numPr>
          <w:ilvl w:val="1"/>
          <w:numId w:val="28"/>
        </w:numPr>
      </w:pPr>
      <w:r>
        <w:t>The system prompts the user to re-enter the data.</w:t>
      </w:r>
    </w:p>
    <w:p w14:paraId="32771FE9" w14:textId="504EC52B" w:rsidR="00112357" w:rsidRDefault="00112357" w:rsidP="000D7BE1">
      <w:pPr>
        <w:pStyle w:val="NoSpacing"/>
        <w:numPr>
          <w:ilvl w:val="1"/>
          <w:numId w:val="28"/>
        </w:numPr>
      </w:pPr>
      <w:r>
        <w:t>The system takes the user to the step2.</w:t>
      </w:r>
    </w:p>
    <w:p w14:paraId="5BA47CA6" w14:textId="00FF105A" w:rsidR="00112357" w:rsidRDefault="00112357" w:rsidP="000D7BE1">
      <w:pPr>
        <w:pStyle w:val="NoSpacing"/>
        <w:numPr>
          <w:ilvl w:val="1"/>
          <w:numId w:val="28"/>
        </w:numPr>
      </w:pPr>
      <w:r>
        <w:t>User enters the correct data.</w:t>
      </w:r>
    </w:p>
    <w:p w14:paraId="78EEECCB" w14:textId="5422EFB0" w:rsidR="00112357" w:rsidRDefault="00112357" w:rsidP="000D7BE1">
      <w:pPr>
        <w:pStyle w:val="NoSpacing"/>
        <w:numPr>
          <w:ilvl w:val="1"/>
          <w:numId w:val="28"/>
        </w:numPr>
      </w:pPr>
      <w:r>
        <w:t>The system allows the user to submit the leave.</w:t>
      </w:r>
    </w:p>
    <w:p w14:paraId="5B52061C" w14:textId="77777777" w:rsidR="00112357" w:rsidRDefault="00112357" w:rsidP="000D7BE1">
      <w:pPr>
        <w:pStyle w:val="NoSpacing"/>
      </w:pPr>
    </w:p>
    <w:p w14:paraId="1E2A8DCC" w14:textId="77777777" w:rsidR="00E148BC" w:rsidRDefault="00E148BC" w:rsidP="000D7BE1">
      <w:pPr>
        <w:pStyle w:val="NoSpacing"/>
      </w:pPr>
    </w:p>
    <w:p w14:paraId="618E9729" w14:textId="77777777" w:rsidR="00E148BC" w:rsidRDefault="00E148BC" w:rsidP="000D7BE1">
      <w:pPr>
        <w:pStyle w:val="NoSpacing"/>
      </w:pPr>
    </w:p>
    <w:p w14:paraId="3649E7BF" w14:textId="77777777" w:rsidR="00E148BC" w:rsidRDefault="00E148BC" w:rsidP="000D7BE1">
      <w:pPr>
        <w:pStyle w:val="NoSpacing"/>
      </w:pPr>
    </w:p>
    <w:p w14:paraId="4C4C5AC9" w14:textId="77777777" w:rsidR="00E148BC" w:rsidRDefault="00E148BC" w:rsidP="000D7BE1">
      <w:pPr>
        <w:pStyle w:val="NoSpacing"/>
      </w:pPr>
    </w:p>
    <w:p w14:paraId="2843A70A" w14:textId="77777777" w:rsidR="00E148BC" w:rsidRDefault="00E148BC" w:rsidP="000D7BE1">
      <w:pPr>
        <w:pStyle w:val="NoSpacing"/>
      </w:pPr>
    </w:p>
    <w:p w14:paraId="466BF230" w14:textId="77777777" w:rsidR="00E148BC" w:rsidRDefault="00E148BC" w:rsidP="000D7BE1">
      <w:pPr>
        <w:pStyle w:val="NoSpacing"/>
      </w:pPr>
    </w:p>
    <w:p w14:paraId="781B778E" w14:textId="77777777" w:rsidR="00E148BC" w:rsidRDefault="00E148BC" w:rsidP="000D7BE1">
      <w:pPr>
        <w:pStyle w:val="NoSpacing"/>
      </w:pPr>
    </w:p>
    <w:p w14:paraId="652B3B6E" w14:textId="77777777" w:rsidR="000D7BE1" w:rsidRDefault="000D7BE1" w:rsidP="000D7BE1">
      <w:pPr>
        <w:pStyle w:val="NoSpacing"/>
      </w:pPr>
    </w:p>
    <w:p w14:paraId="4693D163" w14:textId="77777777" w:rsidR="000D7BE1" w:rsidRDefault="000D7BE1" w:rsidP="000D7BE1">
      <w:pPr>
        <w:pStyle w:val="NoSpacing"/>
      </w:pPr>
    </w:p>
    <w:p w14:paraId="2FD4A86B" w14:textId="77777777" w:rsidR="000D7BE1" w:rsidRDefault="000D7BE1" w:rsidP="000D7BE1">
      <w:pPr>
        <w:pStyle w:val="NoSpacing"/>
      </w:pPr>
    </w:p>
    <w:p w14:paraId="0C4DE877" w14:textId="77777777" w:rsidR="000D7BE1" w:rsidRDefault="000D7BE1" w:rsidP="000D7BE1">
      <w:pPr>
        <w:pStyle w:val="NoSpacing"/>
      </w:pPr>
    </w:p>
    <w:p w14:paraId="23DBDDAC" w14:textId="77777777" w:rsidR="000D7BE1" w:rsidRDefault="000D7BE1" w:rsidP="000D7BE1">
      <w:pPr>
        <w:pStyle w:val="NoSpacing"/>
      </w:pPr>
    </w:p>
    <w:p w14:paraId="2B6F4048" w14:textId="7B8F56CE" w:rsidR="00112357" w:rsidRDefault="00112357" w:rsidP="00872C0A">
      <w:pPr>
        <w:pStyle w:val="StyleHeading2Sub-headingH2ChapterNumberAppendixLetterchnh"/>
        <w:numPr>
          <w:ilvl w:val="0"/>
          <w:numId w:val="15"/>
        </w:numPr>
      </w:pPr>
      <w:r>
        <w:t>Business Rules:</w:t>
      </w:r>
    </w:p>
    <w:p w14:paraId="6B533910" w14:textId="77777777" w:rsidR="00C42A1E" w:rsidRDefault="00C42A1E" w:rsidP="000D7BE1">
      <w:pPr>
        <w:pStyle w:val="StyleHeading2Sub-headingH2ChapterNumberAppendixLetterchnh"/>
      </w:pPr>
    </w:p>
    <w:tbl>
      <w:tblPr>
        <w:tblW w:w="0" w:type="auto"/>
        <w:tblInd w:w="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0"/>
        <w:gridCol w:w="3630"/>
        <w:gridCol w:w="3405"/>
      </w:tblGrid>
      <w:tr w:rsidR="00C42A1E" w14:paraId="25FFEA83" w14:textId="565E5CA3" w:rsidTr="00C42A1E">
        <w:trPr>
          <w:trHeight w:val="555"/>
        </w:trPr>
        <w:tc>
          <w:tcPr>
            <w:tcW w:w="1800" w:type="dxa"/>
          </w:tcPr>
          <w:p w14:paraId="73BC2932" w14:textId="77777777" w:rsidR="00C42A1E" w:rsidRDefault="00C42A1E" w:rsidP="000D7BE1"/>
          <w:p w14:paraId="16D9362C" w14:textId="55221AB5" w:rsidR="00C42A1E" w:rsidRDefault="00C42A1E" w:rsidP="000D7BE1">
            <w:pPr>
              <w:pStyle w:val="CommentText"/>
            </w:pPr>
            <w:r>
              <w:t>Business Name</w:t>
            </w:r>
          </w:p>
        </w:tc>
        <w:tc>
          <w:tcPr>
            <w:tcW w:w="3630" w:type="dxa"/>
          </w:tcPr>
          <w:p w14:paraId="12DBD7ED" w14:textId="77777777" w:rsidR="00C42A1E" w:rsidRDefault="00C42A1E" w:rsidP="000D7BE1">
            <w:pPr>
              <w:rPr>
                <w:rFonts w:eastAsia="MS Mincho"/>
                <w:lang w:eastAsia="en-US"/>
              </w:rPr>
            </w:pPr>
          </w:p>
          <w:p w14:paraId="59A89A16" w14:textId="18677BDB" w:rsidR="00C42A1E" w:rsidRDefault="00C42A1E" w:rsidP="000D7BE1">
            <w:pPr>
              <w:rPr>
                <w:rFonts w:eastAsia="MS Mincho"/>
                <w:lang w:eastAsia="en-US"/>
              </w:rPr>
            </w:pPr>
            <w:r>
              <w:rPr>
                <w:rFonts w:eastAsia="MS Mincho"/>
                <w:lang w:eastAsia="en-US"/>
              </w:rPr>
              <w:t>Business rules Description</w:t>
            </w:r>
          </w:p>
          <w:p w14:paraId="29A27D2B" w14:textId="77777777" w:rsidR="00C42A1E" w:rsidRDefault="00C42A1E" w:rsidP="000D7BE1">
            <w:pPr>
              <w:pStyle w:val="CommentText"/>
            </w:pPr>
          </w:p>
        </w:tc>
        <w:tc>
          <w:tcPr>
            <w:tcW w:w="3405" w:type="dxa"/>
          </w:tcPr>
          <w:p w14:paraId="1CCA2169" w14:textId="77777777" w:rsidR="00C42A1E" w:rsidRDefault="00C42A1E" w:rsidP="000D7BE1">
            <w:pPr>
              <w:rPr>
                <w:rFonts w:eastAsia="MS Mincho"/>
                <w:lang w:eastAsia="en-US"/>
              </w:rPr>
            </w:pPr>
          </w:p>
          <w:p w14:paraId="7D14A9FC" w14:textId="16F749E2" w:rsidR="00C42A1E" w:rsidRDefault="00C42A1E" w:rsidP="000D7BE1">
            <w:pPr>
              <w:pStyle w:val="CommentText"/>
            </w:pPr>
            <w:r>
              <w:t>Response of the Business Rules</w:t>
            </w:r>
          </w:p>
        </w:tc>
      </w:tr>
      <w:tr w:rsidR="00C42A1E" w14:paraId="782D52D8" w14:textId="77777777" w:rsidTr="00C42A1E">
        <w:trPr>
          <w:trHeight w:val="1290"/>
        </w:trPr>
        <w:tc>
          <w:tcPr>
            <w:tcW w:w="1800" w:type="dxa"/>
          </w:tcPr>
          <w:p w14:paraId="461048E1" w14:textId="77777777" w:rsidR="00C42A1E" w:rsidRDefault="00C42A1E" w:rsidP="000D7BE1">
            <w:pPr>
              <w:pStyle w:val="StyleHeading2Sub-headingH2ChapterNumberAppendixLetterchnh"/>
            </w:pPr>
          </w:p>
          <w:p w14:paraId="79C8BC6C" w14:textId="220C568F" w:rsidR="00C42A1E" w:rsidRPr="009F5790" w:rsidRDefault="00C42A1E" w:rsidP="000D7BE1">
            <w:r>
              <w:t>BR01</w:t>
            </w:r>
          </w:p>
          <w:p w14:paraId="24F16F86" w14:textId="77777777" w:rsidR="00C42A1E" w:rsidRPr="009F5790" w:rsidRDefault="00C42A1E" w:rsidP="000D7BE1">
            <w:pPr>
              <w:pStyle w:val="CommentText"/>
            </w:pPr>
          </w:p>
          <w:p w14:paraId="697EB17D" w14:textId="77777777" w:rsidR="00C42A1E" w:rsidRDefault="00C42A1E" w:rsidP="000D7BE1">
            <w:pPr>
              <w:pStyle w:val="CommentText"/>
            </w:pPr>
          </w:p>
        </w:tc>
        <w:tc>
          <w:tcPr>
            <w:tcW w:w="3630" w:type="dxa"/>
          </w:tcPr>
          <w:p w14:paraId="27DA3214" w14:textId="77777777" w:rsidR="00C42A1E" w:rsidRDefault="00C42A1E" w:rsidP="000D7BE1">
            <w:pPr>
              <w:pStyle w:val="CommentText"/>
            </w:pPr>
          </w:p>
          <w:p w14:paraId="3C6BE94B" w14:textId="78BFEDF9" w:rsidR="00C42A1E" w:rsidRDefault="00C42A1E" w:rsidP="000D7BE1">
            <w:pPr>
              <w:pStyle w:val="CommentText"/>
            </w:pPr>
            <w:r>
              <w:t>Leave Cannot be cancelled once approved</w:t>
            </w:r>
          </w:p>
        </w:tc>
        <w:tc>
          <w:tcPr>
            <w:tcW w:w="3405" w:type="dxa"/>
          </w:tcPr>
          <w:p w14:paraId="6A556994" w14:textId="77777777" w:rsidR="00C42A1E" w:rsidRDefault="00C42A1E" w:rsidP="000D7BE1">
            <w:pPr>
              <w:rPr>
                <w:rFonts w:eastAsia="MS Mincho"/>
              </w:rPr>
            </w:pPr>
          </w:p>
          <w:p w14:paraId="12E1B6C5" w14:textId="55434B76" w:rsidR="00C42A1E" w:rsidRDefault="00004F46" w:rsidP="000D7BE1">
            <w:pPr>
              <w:rPr>
                <w:rFonts w:eastAsia="MS Mincho"/>
              </w:rPr>
            </w:pPr>
            <w:r>
              <w:rPr>
                <w:rFonts w:eastAsia="MS Mincho"/>
              </w:rPr>
              <w:t>S</w:t>
            </w:r>
            <w:r w:rsidR="00C42A1E">
              <w:rPr>
                <w:rFonts w:eastAsia="MS Mincho"/>
              </w:rPr>
              <w:t xml:space="preserve">ystem </w:t>
            </w:r>
            <w:r>
              <w:rPr>
                <w:rFonts w:eastAsia="MS Mincho"/>
              </w:rPr>
              <w:t>displays error message that leave cannot be cancelled.</w:t>
            </w:r>
          </w:p>
        </w:tc>
      </w:tr>
      <w:tr w:rsidR="00C42A1E" w14:paraId="28F02ACB" w14:textId="77777777" w:rsidTr="00C42A1E">
        <w:trPr>
          <w:trHeight w:val="1395"/>
        </w:trPr>
        <w:tc>
          <w:tcPr>
            <w:tcW w:w="1800" w:type="dxa"/>
          </w:tcPr>
          <w:p w14:paraId="0890EA88" w14:textId="77777777" w:rsidR="00C42A1E" w:rsidRDefault="00C42A1E" w:rsidP="000D7BE1"/>
          <w:p w14:paraId="5A1C69CE" w14:textId="4E615F46" w:rsidR="00C42A1E" w:rsidRPr="009F5790" w:rsidRDefault="00C42A1E" w:rsidP="000D7BE1">
            <w:r>
              <w:t>BR02</w:t>
            </w:r>
          </w:p>
          <w:p w14:paraId="6AFFBDB2" w14:textId="77777777" w:rsidR="00C42A1E" w:rsidRDefault="00C42A1E" w:rsidP="000D7BE1">
            <w:pPr>
              <w:pStyle w:val="CommentText"/>
            </w:pPr>
          </w:p>
        </w:tc>
        <w:tc>
          <w:tcPr>
            <w:tcW w:w="3630" w:type="dxa"/>
          </w:tcPr>
          <w:p w14:paraId="701D56B0" w14:textId="05BAC28D" w:rsidR="00C42A1E" w:rsidRDefault="00C42A1E" w:rsidP="000D7BE1">
            <w:pPr>
              <w:pStyle w:val="CommentText"/>
            </w:pPr>
            <w:r>
              <w:t>Leave cannot be applied for future dates(Dates in the next Year)</w:t>
            </w:r>
          </w:p>
        </w:tc>
        <w:tc>
          <w:tcPr>
            <w:tcW w:w="3405" w:type="dxa"/>
          </w:tcPr>
          <w:p w14:paraId="10E402EE" w14:textId="77777777" w:rsidR="00004F46" w:rsidRDefault="00004F46" w:rsidP="000D7BE1">
            <w:pPr>
              <w:rPr>
                <w:rFonts w:eastAsia="MS Mincho"/>
              </w:rPr>
            </w:pPr>
          </w:p>
          <w:p w14:paraId="20B62C68" w14:textId="77777777" w:rsidR="00004F46" w:rsidRDefault="00004F46" w:rsidP="000D7BE1">
            <w:pPr>
              <w:rPr>
                <w:rFonts w:eastAsia="MS Mincho"/>
              </w:rPr>
            </w:pPr>
            <w:r>
              <w:rPr>
                <w:rFonts w:eastAsia="MS Mincho"/>
              </w:rPr>
              <w:t>System displays error message that</w:t>
            </w:r>
          </w:p>
          <w:p w14:paraId="07D266AE" w14:textId="757EDBF7" w:rsidR="00004F46" w:rsidRDefault="00004F46" w:rsidP="000D7BE1">
            <w:pPr>
              <w:rPr>
                <w:rFonts w:eastAsia="MS Mincho"/>
              </w:rPr>
            </w:pPr>
            <w:r>
              <w:rPr>
                <w:rFonts w:eastAsia="MS Mincho"/>
              </w:rPr>
              <w:t>Please select valid dates</w:t>
            </w:r>
          </w:p>
          <w:p w14:paraId="3093960C" w14:textId="70A5B8F9" w:rsidR="00004F46" w:rsidRPr="00004F46" w:rsidRDefault="00004F46" w:rsidP="000D7BE1">
            <w:pPr>
              <w:rPr>
                <w:rFonts w:eastAsia="MS Mincho"/>
              </w:rPr>
            </w:pPr>
          </w:p>
        </w:tc>
      </w:tr>
      <w:tr w:rsidR="00C42A1E" w14:paraId="262818FC" w14:textId="77777777" w:rsidTr="00C42A1E">
        <w:trPr>
          <w:trHeight w:val="1395"/>
        </w:trPr>
        <w:tc>
          <w:tcPr>
            <w:tcW w:w="1800" w:type="dxa"/>
          </w:tcPr>
          <w:p w14:paraId="3A821EAD" w14:textId="2DB9CCF8" w:rsidR="00C42A1E" w:rsidRDefault="00C42A1E" w:rsidP="000D7BE1">
            <w:pPr>
              <w:pStyle w:val="CommentText"/>
            </w:pPr>
          </w:p>
          <w:p w14:paraId="01085BC9" w14:textId="2CDFA053" w:rsidR="00C42A1E" w:rsidRPr="009F5790" w:rsidRDefault="00C42A1E" w:rsidP="000D7BE1">
            <w:r>
              <w:t>BR03</w:t>
            </w:r>
          </w:p>
        </w:tc>
        <w:tc>
          <w:tcPr>
            <w:tcW w:w="3630" w:type="dxa"/>
          </w:tcPr>
          <w:p w14:paraId="38B5D06A" w14:textId="457646E8" w:rsidR="00C42A1E" w:rsidRDefault="00C42A1E" w:rsidP="000D7BE1">
            <w:pPr>
              <w:pStyle w:val="CommentText"/>
            </w:pPr>
            <w:r>
              <w:t>Leave cannot be applied for the dates already attendance is marked.</w:t>
            </w:r>
          </w:p>
        </w:tc>
        <w:tc>
          <w:tcPr>
            <w:tcW w:w="3405" w:type="dxa"/>
          </w:tcPr>
          <w:p w14:paraId="4970AC6A" w14:textId="77777777" w:rsidR="00004F46" w:rsidRDefault="00004F46" w:rsidP="000D7BE1"/>
          <w:p w14:paraId="3209344C" w14:textId="438C7D56" w:rsidR="00C42A1E" w:rsidRDefault="00004F46" w:rsidP="000D7BE1">
            <w:r>
              <w:t>System displays error message that attendance is already given for selected date.</w:t>
            </w:r>
          </w:p>
        </w:tc>
      </w:tr>
      <w:tr w:rsidR="00C42A1E" w14:paraId="24425B62" w14:textId="77777777" w:rsidTr="00C42A1E">
        <w:trPr>
          <w:trHeight w:val="1725"/>
        </w:trPr>
        <w:tc>
          <w:tcPr>
            <w:tcW w:w="1800" w:type="dxa"/>
          </w:tcPr>
          <w:p w14:paraId="1A1662F3" w14:textId="77777777" w:rsidR="00C42A1E" w:rsidRDefault="00C42A1E" w:rsidP="000D7BE1"/>
          <w:p w14:paraId="6E468EB4" w14:textId="67DED31A" w:rsidR="00C42A1E" w:rsidRPr="009F5790" w:rsidRDefault="00C42A1E" w:rsidP="000D7BE1">
            <w:r>
              <w:t>BR04</w:t>
            </w:r>
          </w:p>
        </w:tc>
        <w:tc>
          <w:tcPr>
            <w:tcW w:w="3630" w:type="dxa"/>
          </w:tcPr>
          <w:p w14:paraId="23DD936B" w14:textId="658B0A05" w:rsidR="00C42A1E" w:rsidRDefault="00C42A1E" w:rsidP="000D7BE1">
            <w:pPr>
              <w:pStyle w:val="CommentText"/>
            </w:pPr>
            <w:r>
              <w:t xml:space="preserve">Leave cannot be applied for </w:t>
            </w:r>
            <w:proofErr w:type="spellStart"/>
            <w:r>
              <w:t>weekoffs</w:t>
            </w:r>
            <w:proofErr w:type="spellEnd"/>
            <w:r>
              <w:t xml:space="preserve"> and holidays.</w:t>
            </w:r>
          </w:p>
        </w:tc>
        <w:tc>
          <w:tcPr>
            <w:tcW w:w="3405" w:type="dxa"/>
          </w:tcPr>
          <w:p w14:paraId="02933474" w14:textId="77777777" w:rsidR="00004F46" w:rsidRDefault="00004F46" w:rsidP="000D7BE1"/>
          <w:p w14:paraId="066D2573" w14:textId="7FB121F5" w:rsidR="00C42A1E" w:rsidRDefault="00004F46" w:rsidP="000D7BE1">
            <w:r>
              <w:t>System displays error message that leave cannot be applied.</w:t>
            </w:r>
          </w:p>
        </w:tc>
      </w:tr>
      <w:bookmarkEnd w:id="38"/>
      <w:bookmarkEnd w:id="39"/>
      <w:bookmarkEnd w:id="40"/>
      <w:bookmarkEnd w:id="41"/>
    </w:tbl>
    <w:p w14:paraId="05973BAC" w14:textId="77777777" w:rsidR="00E148BC" w:rsidRDefault="00E148BC" w:rsidP="000D7BE1">
      <w:pPr>
        <w:pStyle w:val="CommentText"/>
      </w:pPr>
    </w:p>
    <w:p w14:paraId="0284DD72" w14:textId="08CE4BAD" w:rsidR="00E148BC" w:rsidRDefault="00E148BC" w:rsidP="00872C0A">
      <w:pPr>
        <w:pStyle w:val="StyleHeading2Sub-headingH2ChapterNumberAppendixLetterchnh"/>
        <w:numPr>
          <w:ilvl w:val="0"/>
          <w:numId w:val="15"/>
        </w:numPr>
      </w:pPr>
      <w:proofErr w:type="spellStart"/>
      <w:r>
        <w:t>Usecase</w:t>
      </w:r>
      <w:proofErr w:type="spellEnd"/>
      <w:r>
        <w:t xml:space="preserve"> diagrams:</w:t>
      </w:r>
    </w:p>
    <w:p w14:paraId="50C6687D" w14:textId="77777777" w:rsidR="00E148BC" w:rsidRDefault="00E148BC" w:rsidP="000D7BE1">
      <w:pPr>
        <w:pStyle w:val="CommentText"/>
      </w:pPr>
    </w:p>
    <w:p w14:paraId="15D8E4B1" w14:textId="77777777" w:rsidR="00E148BC" w:rsidRDefault="00E148BC" w:rsidP="000D7BE1">
      <w:pPr>
        <w:pStyle w:val="CommentText"/>
      </w:pPr>
    </w:p>
    <w:p w14:paraId="3CCA1E69" w14:textId="77777777" w:rsidR="00E148BC" w:rsidRDefault="00E148BC" w:rsidP="000D7BE1">
      <w:pPr>
        <w:pStyle w:val="CommentText"/>
      </w:pPr>
    </w:p>
    <w:p w14:paraId="30FD8041" w14:textId="77777777" w:rsidR="00E148BC" w:rsidRDefault="00E148BC" w:rsidP="000D7BE1">
      <w:pPr>
        <w:pStyle w:val="CommentText"/>
      </w:pPr>
    </w:p>
    <w:p w14:paraId="082E1CDA" w14:textId="77777777" w:rsidR="00E148BC" w:rsidRDefault="00E148BC" w:rsidP="000D7BE1">
      <w:pPr>
        <w:pStyle w:val="CommentText"/>
      </w:pPr>
    </w:p>
    <w:p w14:paraId="6C158580" w14:textId="77777777" w:rsidR="00E148BC" w:rsidRDefault="00E148BC" w:rsidP="000D7BE1">
      <w:pPr>
        <w:pStyle w:val="CommentText"/>
      </w:pPr>
    </w:p>
    <w:p w14:paraId="10AF6315" w14:textId="77777777" w:rsidR="00E148BC" w:rsidRDefault="00E148BC" w:rsidP="000D7BE1">
      <w:pPr>
        <w:pStyle w:val="CommentText"/>
      </w:pPr>
    </w:p>
    <w:p w14:paraId="3378DF8A" w14:textId="77777777" w:rsidR="00E148BC" w:rsidRDefault="00E148BC" w:rsidP="000D7BE1">
      <w:pPr>
        <w:pStyle w:val="CommentText"/>
      </w:pPr>
    </w:p>
    <w:p w14:paraId="3F2492D7" w14:textId="77777777" w:rsidR="00E148BC" w:rsidRDefault="00E148BC" w:rsidP="000D7BE1">
      <w:pPr>
        <w:pStyle w:val="CommentText"/>
      </w:pPr>
    </w:p>
    <w:p w14:paraId="7922168C" w14:textId="77777777" w:rsidR="00E148BC" w:rsidRDefault="00E148BC" w:rsidP="000D7BE1">
      <w:pPr>
        <w:pStyle w:val="CommentText"/>
      </w:pPr>
    </w:p>
    <w:p w14:paraId="2BC7EDE6" w14:textId="77777777" w:rsidR="00E148BC" w:rsidRDefault="00E148BC" w:rsidP="000D7BE1">
      <w:pPr>
        <w:pStyle w:val="CommentText"/>
      </w:pPr>
    </w:p>
    <w:p w14:paraId="2FFE5FE8" w14:textId="77777777" w:rsidR="00E148BC" w:rsidRDefault="00E148BC" w:rsidP="000D7BE1">
      <w:pPr>
        <w:pStyle w:val="CommentText"/>
      </w:pPr>
    </w:p>
    <w:p w14:paraId="02CB864A" w14:textId="6A13982F" w:rsidR="00C32177" w:rsidRPr="00CB320F" w:rsidRDefault="00C32177" w:rsidP="00C32177">
      <w:pPr>
        <w:pStyle w:val="Heading1"/>
      </w:pPr>
      <w:r>
        <w:lastRenderedPageBreak/>
        <w:t>11</w:t>
      </w:r>
      <w:r>
        <w:t xml:space="preserve">. </w:t>
      </w:r>
      <w:r w:rsidRPr="00CB320F">
        <w:t>Scenarios</w:t>
      </w:r>
    </w:p>
    <w:p w14:paraId="54EB86BE" w14:textId="77777777" w:rsidR="00C32177" w:rsidRPr="00CB320F" w:rsidRDefault="00C32177" w:rsidP="00C32177">
      <w:pPr>
        <w:pStyle w:val="StyleHeading2Sub-headingH2ChapterNumberAppendixLetterchnh"/>
      </w:pPr>
      <w:r w:rsidRPr="00CB320F">
        <w:t>Success Scenarios</w:t>
      </w:r>
    </w:p>
    <w:p w14:paraId="6A9D1A43" w14:textId="77777777" w:rsidR="00C32177" w:rsidRPr="00CB320F" w:rsidRDefault="00C32177" w:rsidP="00C32177"/>
    <w:p w14:paraId="28057B1F" w14:textId="77777777" w:rsidR="00C32177" w:rsidRDefault="00C32177" w:rsidP="00C32177">
      <w:pPr>
        <w:pStyle w:val="NormalNotesBulleted"/>
        <w:numPr>
          <w:ilvl w:val="0"/>
          <w:numId w:val="7"/>
        </w:numPr>
      </w:pPr>
      <w:r w:rsidRPr="0008444F">
        <w:t xml:space="preserve">Successful application for </w:t>
      </w:r>
      <w:r>
        <w:t xml:space="preserve">½ </w:t>
      </w:r>
      <w:r w:rsidRPr="0008444F">
        <w:t>Day Leave</w:t>
      </w:r>
    </w:p>
    <w:p w14:paraId="7551149F" w14:textId="77777777" w:rsidR="00C32177" w:rsidRPr="00177C0C" w:rsidRDefault="00C32177" w:rsidP="00C32177">
      <w:pPr>
        <w:pStyle w:val="NormalNotesBulleted"/>
        <w:numPr>
          <w:ilvl w:val="0"/>
          <w:numId w:val="7"/>
        </w:numPr>
      </w:pPr>
      <w:r>
        <w:t>Successful application for 1 or more days leaves.</w:t>
      </w:r>
    </w:p>
    <w:p w14:paraId="42911917" w14:textId="77777777" w:rsidR="00C32177" w:rsidRPr="00177C0C" w:rsidRDefault="00C32177" w:rsidP="00C32177">
      <w:pPr>
        <w:pStyle w:val="NormalNotesBulleted"/>
        <w:numPr>
          <w:ilvl w:val="0"/>
          <w:numId w:val="7"/>
        </w:numPr>
      </w:pPr>
      <w:r>
        <w:t>Successful Cancellation of Pending  leave</w:t>
      </w:r>
    </w:p>
    <w:p w14:paraId="537C4E9D" w14:textId="77777777" w:rsidR="00C32177" w:rsidRPr="00CB320F" w:rsidRDefault="00C32177" w:rsidP="00C32177">
      <w:pPr>
        <w:pStyle w:val="NormalNotesBulleted"/>
        <w:numPr>
          <w:ilvl w:val="0"/>
          <w:numId w:val="7"/>
        </w:numPr>
      </w:pPr>
      <w:r>
        <w:t xml:space="preserve">Successful Leave application for </w:t>
      </w:r>
      <w:r w:rsidRPr="005D151B">
        <w:t xml:space="preserve">FF </w:t>
      </w:r>
      <w:r>
        <w:t xml:space="preserve">against </w:t>
      </w:r>
      <w:proofErr w:type="spellStart"/>
      <w:r>
        <w:t>Comp.Off</w:t>
      </w:r>
      <w:proofErr w:type="spellEnd"/>
    </w:p>
    <w:p w14:paraId="62E0ACE8" w14:textId="77777777" w:rsidR="00C32177" w:rsidRPr="00CB320F" w:rsidRDefault="00C32177" w:rsidP="00C32177">
      <w:pPr>
        <w:pStyle w:val="StyleHeading2Sub-headingH2ChapterNumberAppendixLetterchnh"/>
      </w:pPr>
      <w:r w:rsidRPr="00CB320F">
        <w:t>Failure Scenarios</w:t>
      </w:r>
    </w:p>
    <w:p w14:paraId="6056323F" w14:textId="77777777" w:rsidR="00C32177" w:rsidRPr="002967A6" w:rsidRDefault="00C32177" w:rsidP="00C32177">
      <w:pPr>
        <w:pStyle w:val="ListParagraph"/>
        <w:numPr>
          <w:ilvl w:val="0"/>
          <w:numId w:val="30"/>
        </w:numPr>
      </w:pPr>
      <w:r>
        <w:t>CL</w:t>
      </w:r>
      <w:r w:rsidRPr="002967A6">
        <w:t xml:space="preserve"> Exceeds 3 Continues Days</w:t>
      </w:r>
    </w:p>
    <w:p w14:paraId="65D27F4A" w14:textId="77777777" w:rsidR="00C32177" w:rsidRDefault="00C32177" w:rsidP="00C32177">
      <w:pPr>
        <w:pStyle w:val="ListParagraph"/>
        <w:numPr>
          <w:ilvl w:val="0"/>
          <w:numId w:val="30"/>
        </w:numPr>
      </w:pPr>
      <w:r w:rsidRPr="002967A6">
        <w:t xml:space="preserve">CL Combined with other type of leave </w:t>
      </w:r>
    </w:p>
    <w:p w14:paraId="576A2302" w14:textId="77777777" w:rsidR="00C32177" w:rsidRPr="00DA2883" w:rsidRDefault="00C32177" w:rsidP="00C32177">
      <w:pPr>
        <w:pStyle w:val="ListParagraph"/>
        <w:numPr>
          <w:ilvl w:val="0"/>
          <w:numId w:val="30"/>
        </w:numPr>
      </w:pPr>
      <w:r w:rsidRPr="00DA2883">
        <w:t>SL Suffixed With PL (PL is already submitted)</w:t>
      </w:r>
    </w:p>
    <w:p w14:paraId="1DCDD780" w14:textId="77777777" w:rsidR="00C32177" w:rsidRPr="00DA2883" w:rsidRDefault="00C32177" w:rsidP="00C32177">
      <w:pPr>
        <w:pStyle w:val="ListParagraph"/>
        <w:numPr>
          <w:ilvl w:val="0"/>
          <w:numId w:val="30"/>
        </w:numPr>
      </w:pPr>
      <w:r w:rsidRPr="00DA2883">
        <w:t>PL Prefixed With SL (SL is already submitted)</w:t>
      </w:r>
    </w:p>
    <w:p w14:paraId="7CD0FFD2" w14:textId="77777777" w:rsidR="00C32177" w:rsidRDefault="00C32177" w:rsidP="00C32177">
      <w:pPr>
        <w:pStyle w:val="ListParagraph"/>
        <w:numPr>
          <w:ilvl w:val="0"/>
          <w:numId w:val="30"/>
        </w:numPr>
      </w:pPr>
      <w:r w:rsidRPr="00DA2883">
        <w:t>ML prefixed with SL (SL is already submitted)</w:t>
      </w:r>
    </w:p>
    <w:p w14:paraId="78F30F93" w14:textId="77777777" w:rsidR="00C32177" w:rsidRPr="00DA2883" w:rsidRDefault="00C32177" w:rsidP="00C32177">
      <w:pPr>
        <w:pStyle w:val="ListParagraph"/>
        <w:numPr>
          <w:ilvl w:val="0"/>
          <w:numId w:val="30"/>
        </w:numPr>
      </w:pPr>
      <w:r w:rsidRPr="00DA2883">
        <w:t>ML prefixed with PL (PL is already submitted)</w:t>
      </w:r>
    </w:p>
    <w:p w14:paraId="1FA97703" w14:textId="77777777" w:rsidR="00C32177" w:rsidRDefault="00C32177" w:rsidP="00C32177">
      <w:pPr>
        <w:pStyle w:val="ListParagraph"/>
        <w:numPr>
          <w:ilvl w:val="0"/>
          <w:numId w:val="30"/>
        </w:numPr>
      </w:pPr>
      <w:r w:rsidRPr="00DA2883">
        <w:t>FF Sandwiched Between Any Leave (CL/SL/PL/holidays)</w:t>
      </w:r>
    </w:p>
    <w:p w14:paraId="4CB20878" w14:textId="77777777" w:rsidR="00E148BC" w:rsidRDefault="00E148BC" w:rsidP="000D7BE1">
      <w:pPr>
        <w:pStyle w:val="CommentText"/>
      </w:pPr>
    </w:p>
    <w:p w14:paraId="64FBBE7B" w14:textId="77777777" w:rsidR="00E148BC" w:rsidRDefault="00E148BC" w:rsidP="000D7BE1">
      <w:pPr>
        <w:pStyle w:val="CommentText"/>
      </w:pPr>
    </w:p>
    <w:p w14:paraId="28C75B30" w14:textId="77777777" w:rsidR="00E148BC" w:rsidRDefault="00E148BC" w:rsidP="000D7BE1">
      <w:pPr>
        <w:pStyle w:val="CommentText"/>
      </w:pPr>
    </w:p>
    <w:p w14:paraId="03020680" w14:textId="77777777" w:rsidR="00E148BC" w:rsidRDefault="00E148BC" w:rsidP="000D7BE1">
      <w:pPr>
        <w:pStyle w:val="CommentText"/>
      </w:pPr>
    </w:p>
    <w:p w14:paraId="7FC0099A" w14:textId="77777777" w:rsidR="00E148BC" w:rsidRDefault="00E148BC" w:rsidP="000D7BE1">
      <w:pPr>
        <w:pStyle w:val="CommentText"/>
      </w:pPr>
    </w:p>
    <w:p w14:paraId="053D667E" w14:textId="77777777" w:rsidR="00E148BC" w:rsidRDefault="00E148BC" w:rsidP="000D7BE1">
      <w:pPr>
        <w:pStyle w:val="CommentText"/>
      </w:pPr>
    </w:p>
    <w:p w14:paraId="1F919876" w14:textId="77777777" w:rsidR="00E148BC" w:rsidRDefault="00E148BC" w:rsidP="000D7BE1">
      <w:pPr>
        <w:pStyle w:val="CommentText"/>
      </w:pPr>
    </w:p>
    <w:p w14:paraId="4C7030D0" w14:textId="77777777" w:rsidR="00E148BC" w:rsidRDefault="00E148BC" w:rsidP="000D7BE1">
      <w:pPr>
        <w:pStyle w:val="CommentText"/>
      </w:pPr>
    </w:p>
    <w:p w14:paraId="451E3DCA" w14:textId="77777777" w:rsidR="000D7BE1" w:rsidRDefault="000D7BE1" w:rsidP="000D7BE1"/>
    <w:p w14:paraId="7ADB877B" w14:textId="10F56AFD" w:rsidR="000D7BE1" w:rsidRDefault="00C32177" w:rsidP="000D7BE1">
      <w:pPr>
        <w:pStyle w:val="Heading1"/>
      </w:pPr>
      <w:r>
        <w:t>12</w:t>
      </w:r>
      <w:r w:rsidR="000D7BE1">
        <w:t>. ISSUES</w:t>
      </w:r>
    </w:p>
    <w:p w14:paraId="513D2D4C" w14:textId="77777777" w:rsidR="000D7BE1" w:rsidRDefault="000D7BE1" w:rsidP="000D7BE1"/>
    <w:p w14:paraId="32FF8B83" w14:textId="7000F44E" w:rsidR="000D7BE1" w:rsidRDefault="00B606A7" w:rsidP="00B606A7">
      <w:pPr>
        <w:pStyle w:val="ListParagraph"/>
        <w:numPr>
          <w:ilvl w:val="0"/>
          <w:numId w:val="35"/>
        </w:numPr>
      </w:pPr>
      <w:r>
        <w:t xml:space="preserve">What if the user marked the wrong option in the session </w:t>
      </w:r>
      <w:proofErr w:type="gramStart"/>
      <w:r>
        <w:t>section.</w:t>
      </w:r>
      <w:proofErr w:type="gramEnd"/>
    </w:p>
    <w:p w14:paraId="14D5FABD" w14:textId="6FA957C2" w:rsidR="00B606A7" w:rsidRPr="000D7BE1" w:rsidRDefault="00B606A7" w:rsidP="00B606A7">
      <w:pPr>
        <w:pStyle w:val="ListParagraph"/>
        <w:numPr>
          <w:ilvl w:val="0"/>
          <w:numId w:val="35"/>
        </w:numPr>
      </w:pPr>
      <w:r>
        <w:t xml:space="preserve">What if the user wants to apply the leave where attendance is already </w:t>
      </w:r>
      <w:proofErr w:type="gramStart"/>
      <w:r>
        <w:t>marked.</w:t>
      </w:r>
      <w:proofErr w:type="gramEnd"/>
    </w:p>
    <w:p w14:paraId="4E41524C" w14:textId="77777777" w:rsidR="000D7BE1" w:rsidRPr="000D7BE1" w:rsidRDefault="000D7BE1" w:rsidP="000D7BE1"/>
    <w:p w14:paraId="50015857" w14:textId="17B31423" w:rsidR="00B606A7" w:rsidRDefault="00C32177" w:rsidP="00B606A7">
      <w:pPr>
        <w:pStyle w:val="Heading1"/>
      </w:pPr>
      <w:r>
        <w:t>13</w:t>
      </w:r>
      <w:r w:rsidR="00B606A7">
        <w:t>. INTER SYSTEM DEPENDENCIES</w:t>
      </w:r>
    </w:p>
    <w:p w14:paraId="3C88AFAB" w14:textId="21DC079D" w:rsidR="000D7BE1" w:rsidRDefault="00B606A7" w:rsidP="000D7BE1">
      <w:pPr>
        <w:pStyle w:val="ListParagraph"/>
      </w:pPr>
      <w:r>
        <w:rPr>
          <w:b/>
        </w:rPr>
        <w:t>M</w:t>
      </w:r>
      <w:r w:rsidRPr="00B606A7">
        <w:rPr>
          <w:b/>
        </w:rPr>
        <w:t>odule</w:t>
      </w:r>
      <w:r>
        <w:t>: To Date gets impacted due to:</w:t>
      </w:r>
    </w:p>
    <w:p w14:paraId="49A61285" w14:textId="5CA5FA51" w:rsidR="00B606A7" w:rsidRDefault="00B606A7" w:rsidP="000D7BE1">
      <w:pPr>
        <w:pStyle w:val="ListParagraph"/>
      </w:pPr>
      <w:r>
        <w:t xml:space="preserve">Use case </w:t>
      </w:r>
      <w:proofErr w:type="gramStart"/>
      <w:r>
        <w:t>name :</w:t>
      </w:r>
      <w:proofErr w:type="gramEnd"/>
      <w:r>
        <w:t xml:space="preserve"> Alternate Flow 1</w:t>
      </w:r>
    </w:p>
    <w:p w14:paraId="31FD4753" w14:textId="77777777" w:rsidR="00B606A7" w:rsidRDefault="00B606A7" w:rsidP="000D7BE1">
      <w:pPr>
        <w:pStyle w:val="ListParagraph"/>
      </w:pPr>
    </w:p>
    <w:p w14:paraId="6680EAFC" w14:textId="310843FD" w:rsidR="00B606A7" w:rsidRDefault="00B606A7" w:rsidP="000D7BE1">
      <w:pPr>
        <w:pStyle w:val="ListParagraph"/>
      </w:pPr>
      <w:r w:rsidRPr="00B606A7">
        <w:rPr>
          <w:b/>
        </w:rPr>
        <w:t>Impact</w:t>
      </w:r>
      <w:r>
        <w:rPr>
          <w:b/>
        </w:rPr>
        <w:t xml:space="preserve">: </w:t>
      </w:r>
      <w:r w:rsidRPr="00B606A7">
        <w:t xml:space="preserve">If the user </w:t>
      </w:r>
      <w:r>
        <w:t xml:space="preserve">tries to enter </w:t>
      </w:r>
      <w:proofErr w:type="gramStart"/>
      <w:r>
        <w:t>the to</w:t>
      </w:r>
      <w:proofErr w:type="gramEnd"/>
      <w:r>
        <w:t xml:space="preserve"> date without entering the from calendar option</w:t>
      </w:r>
      <w:r w:rsidR="00872C0A">
        <w:t xml:space="preserve"> given the permission is not granted.</w:t>
      </w:r>
    </w:p>
    <w:p w14:paraId="2BEE1DF3" w14:textId="77777777" w:rsidR="00872C0A" w:rsidRDefault="00872C0A" w:rsidP="000D7BE1">
      <w:pPr>
        <w:pStyle w:val="ListParagraph"/>
      </w:pPr>
    </w:p>
    <w:p w14:paraId="1037223C" w14:textId="5998B3D0" w:rsidR="00872C0A" w:rsidRDefault="00C32177" w:rsidP="00872C0A">
      <w:pPr>
        <w:pStyle w:val="Heading1"/>
      </w:pPr>
      <w:r>
        <w:t>14</w:t>
      </w:r>
      <w:bookmarkStart w:id="54" w:name="_GoBack"/>
      <w:bookmarkEnd w:id="54"/>
      <w:r w:rsidR="00872C0A">
        <w:t>.  ASSUMPTIONS</w:t>
      </w:r>
    </w:p>
    <w:p w14:paraId="55A298C3" w14:textId="59CB43B6" w:rsidR="00872C0A" w:rsidRDefault="00872C0A" w:rsidP="00872C0A">
      <w:r>
        <w:t xml:space="preserve">1. User is having an </w:t>
      </w:r>
      <w:proofErr w:type="spellStart"/>
      <w:r>
        <w:t>acess</w:t>
      </w:r>
      <w:proofErr w:type="spellEnd"/>
      <w:r>
        <w:t xml:space="preserve"> to Organization’s Intranet.</w:t>
      </w:r>
    </w:p>
    <w:p w14:paraId="0D7A88FB" w14:textId="68193F68" w:rsidR="00872C0A" w:rsidRDefault="00872C0A" w:rsidP="00872C0A">
      <w:proofErr w:type="gramStart"/>
      <w:r>
        <w:t>2.The</w:t>
      </w:r>
      <w:proofErr w:type="gramEnd"/>
      <w:r>
        <w:t xml:space="preserve"> leave application form is available within 15 sec on entering the URL.</w:t>
      </w:r>
    </w:p>
    <w:p w14:paraId="49B2B6BD" w14:textId="2BA27550" w:rsidR="00872C0A" w:rsidRDefault="00872C0A" w:rsidP="00872C0A">
      <w:r>
        <w:t xml:space="preserve">3. All the modules on the Leave application form are visible and </w:t>
      </w:r>
      <w:proofErr w:type="spellStart"/>
      <w:r>
        <w:t>fuctional</w:t>
      </w:r>
      <w:proofErr w:type="spellEnd"/>
      <w:r>
        <w:t>.</w:t>
      </w:r>
    </w:p>
    <w:p w14:paraId="6692E796" w14:textId="77777777" w:rsidR="00872C0A" w:rsidRDefault="00872C0A" w:rsidP="00872C0A">
      <w:pPr>
        <w:rPr>
          <w:b/>
          <w:color w:val="ED771A" w:themeColor="accent2"/>
          <w:sz w:val="24"/>
        </w:rPr>
      </w:pPr>
    </w:p>
    <w:p w14:paraId="62621154" w14:textId="77777777" w:rsidR="00872C0A" w:rsidRPr="001C4D77" w:rsidRDefault="00872C0A" w:rsidP="00872C0A">
      <w:pPr>
        <w:rPr>
          <w:b/>
          <w:color w:val="ED771A" w:themeColor="accent2"/>
          <w:sz w:val="24"/>
        </w:rPr>
      </w:pPr>
      <w:r w:rsidRPr="001C4D77">
        <w:rPr>
          <w:b/>
          <w:color w:val="ED771A" w:themeColor="accent2"/>
          <w:sz w:val="24"/>
        </w:rPr>
        <w:t>REVISION HISTORY OF THE WORK PRODUCT</w:t>
      </w:r>
    </w:p>
    <w:p w14:paraId="0FC94F1F" w14:textId="77777777" w:rsidR="00872C0A" w:rsidRPr="009F5790" w:rsidRDefault="00872C0A" w:rsidP="00872C0A"/>
    <w:p w14:paraId="38ED05F8" w14:textId="77777777" w:rsidR="00872C0A" w:rsidRPr="009F5790" w:rsidRDefault="00872C0A" w:rsidP="00872C0A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872C0A" w:rsidRPr="009F5790" w14:paraId="3BCA73D5" w14:textId="77777777" w:rsidTr="001338D0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780ACD49" w14:textId="77777777" w:rsidR="00872C0A" w:rsidRPr="009F5790" w:rsidRDefault="00872C0A" w:rsidP="001338D0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17273B0" w14:textId="77777777" w:rsidR="00872C0A" w:rsidRPr="009F5790" w:rsidRDefault="00872C0A" w:rsidP="001338D0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ECCFEAE" w14:textId="77777777" w:rsidR="00872C0A" w:rsidRPr="009F5790" w:rsidRDefault="00872C0A" w:rsidP="001338D0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9532797" w14:textId="77777777" w:rsidR="00872C0A" w:rsidRPr="009F5790" w:rsidRDefault="00872C0A" w:rsidP="001338D0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56227F2E" w14:textId="77777777" w:rsidR="00872C0A" w:rsidRPr="009F5790" w:rsidRDefault="00872C0A" w:rsidP="001338D0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75F1D0" w14:textId="77777777" w:rsidR="00872C0A" w:rsidRPr="009F5790" w:rsidRDefault="00872C0A" w:rsidP="001338D0">
            <w:r w:rsidRPr="009F5790">
              <w:t>Approved By</w:t>
            </w:r>
          </w:p>
        </w:tc>
      </w:tr>
      <w:tr w:rsidR="00872C0A" w:rsidRPr="009F5790" w14:paraId="57F99C6A" w14:textId="77777777" w:rsidTr="001338D0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CA7FDA" w14:textId="77777777" w:rsidR="00872C0A" w:rsidRPr="009F5790" w:rsidRDefault="00872C0A" w:rsidP="001338D0">
            <w:r w:rsidRPr="009F5790">
              <w:lastRenderedPageBreak/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97C75A" w14:textId="77777777" w:rsidR="00872C0A" w:rsidRPr="009F5790" w:rsidRDefault="00872C0A" w:rsidP="001338D0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C7BCE3" w14:textId="77777777" w:rsidR="00872C0A" w:rsidRPr="009F5790" w:rsidRDefault="00872C0A" w:rsidP="001338D0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A6073E" w14:textId="77777777" w:rsidR="00872C0A" w:rsidRPr="009F5790" w:rsidRDefault="00872C0A" w:rsidP="001338D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708089" w14:textId="77777777" w:rsidR="00872C0A" w:rsidRPr="009F5790" w:rsidRDefault="00872C0A" w:rsidP="001338D0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FFD0CA" w14:textId="77777777" w:rsidR="00872C0A" w:rsidRPr="009F5790" w:rsidRDefault="00872C0A" w:rsidP="001338D0"/>
        </w:tc>
      </w:tr>
      <w:tr w:rsidR="00872C0A" w:rsidRPr="009F5790" w14:paraId="3532527A" w14:textId="77777777" w:rsidTr="001338D0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26FD8" w14:textId="77777777" w:rsidR="00872C0A" w:rsidRPr="009F5790" w:rsidRDefault="00872C0A" w:rsidP="001338D0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96311" w14:textId="77777777" w:rsidR="00872C0A" w:rsidRPr="009F5790" w:rsidRDefault="00872C0A" w:rsidP="001338D0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A8CD1" w14:textId="77777777" w:rsidR="00872C0A" w:rsidRPr="009F5790" w:rsidRDefault="00872C0A" w:rsidP="001338D0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9921B1" w14:textId="77777777" w:rsidR="00872C0A" w:rsidRPr="009F5790" w:rsidRDefault="00872C0A" w:rsidP="001338D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AE4F34" w14:textId="77777777" w:rsidR="00872C0A" w:rsidRPr="009F5790" w:rsidRDefault="00872C0A" w:rsidP="001338D0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157CE" w14:textId="77777777" w:rsidR="00872C0A" w:rsidRPr="009F5790" w:rsidRDefault="00872C0A" w:rsidP="001338D0"/>
        </w:tc>
      </w:tr>
    </w:tbl>
    <w:p w14:paraId="1FB0F2DF" w14:textId="77777777" w:rsidR="00872C0A" w:rsidRDefault="00872C0A" w:rsidP="00872C0A"/>
    <w:p w14:paraId="65F172E8" w14:textId="77777777" w:rsidR="00872C0A" w:rsidRPr="00872C0A" w:rsidRDefault="00872C0A" w:rsidP="00872C0A">
      <w:pPr>
        <w:ind w:left="540"/>
      </w:pPr>
    </w:p>
    <w:p w14:paraId="62867C02" w14:textId="77777777" w:rsidR="00872C0A" w:rsidRPr="00B606A7" w:rsidRDefault="00872C0A" w:rsidP="000D7BE1">
      <w:pPr>
        <w:pStyle w:val="ListParagraph"/>
        <w:rPr>
          <w:b/>
        </w:rPr>
      </w:pPr>
    </w:p>
    <w:sectPr w:rsidR="00872C0A" w:rsidRPr="00B606A7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D6395" w14:textId="77777777" w:rsidR="00FF1374" w:rsidRDefault="00FF1374" w:rsidP="000D7BE1">
      <w:r>
        <w:separator/>
      </w:r>
    </w:p>
    <w:p w14:paraId="45421708" w14:textId="77777777" w:rsidR="00FF1374" w:rsidRDefault="00FF1374" w:rsidP="000D7BE1"/>
    <w:p w14:paraId="137A67D3" w14:textId="77777777" w:rsidR="00FF1374" w:rsidRDefault="00FF1374" w:rsidP="000D7BE1"/>
  </w:endnote>
  <w:endnote w:type="continuationSeparator" w:id="0">
    <w:p w14:paraId="104F6EBC" w14:textId="77777777" w:rsidR="00FF1374" w:rsidRDefault="00FF1374" w:rsidP="000D7BE1">
      <w:r>
        <w:continuationSeparator/>
      </w:r>
    </w:p>
    <w:p w14:paraId="5257CA88" w14:textId="77777777" w:rsidR="00FF1374" w:rsidRDefault="00FF1374" w:rsidP="000D7BE1"/>
    <w:p w14:paraId="0D01B201" w14:textId="77777777" w:rsidR="00FF1374" w:rsidRDefault="00FF1374" w:rsidP="000D7B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0D7BE1" w:rsidRDefault="000D7BE1" w:rsidP="000D7BE1">
    <w:pPr>
      <w:pStyle w:val="Footer"/>
    </w:pPr>
  </w:p>
  <w:p w14:paraId="5E49A9DD" w14:textId="77777777" w:rsidR="000D7BE1" w:rsidRDefault="000D7BE1" w:rsidP="000D7BE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0D7BE1" w:rsidRDefault="000D7BE1" w:rsidP="000D7BE1">
    <w:r w:rsidRPr="00DD3832">
      <w:t>©201</w:t>
    </w:r>
    <w:r>
      <w:t>5</w:t>
    </w:r>
    <w:r w:rsidRPr="00DD3832">
      <w:t xml:space="preserve"> Capgemini. All rights reserved.</w:t>
    </w:r>
    <w:r>
      <w:br/>
    </w:r>
    <w:r w:rsidRPr="00DD3832">
      <w:t>The information contained in this document is proprietary and confidential. For Capgemini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0D7BE1" w:rsidRPr="00D318E1" w:rsidRDefault="000D7BE1" w:rsidP="000D7BE1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C32177">
          <w:rPr>
            <w:b/>
            <w:noProof/>
            <w:lang w:val="fr-FR"/>
          </w:rPr>
          <w:t>24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C32177">
          <w:rPr>
            <w:noProof/>
            <w:lang w:val="fr-FR"/>
          </w:rPr>
          <w:t>25</w:t>
        </w:r>
        <w:r>
          <w:rPr>
            <w:lang w:val="fr-FR"/>
          </w:rPr>
          <w:fldChar w:fldCharType="end"/>
        </w:r>
      </w:sdtContent>
    </w:sdt>
  </w:p>
  <w:p w14:paraId="5E49A9DF" w14:textId="77777777" w:rsidR="000D7BE1" w:rsidRDefault="000D7BE1" w:rsidP="000D7BE1"/>
  <w:p w14:paraId="5E49A9E0" w14:textId="77777777" w:rsidR="000D7BE1" w:rsidRDefault="000D7BE1" w:rsidP="000D7BE1"/>
  <w:p w14:paraId="5E49A9E1" w14:textId="77777777" w:rsidR="000D7BE1" w:rsidRDefault="000D7BE1" w:rsidP="000D7BE1"/>
  <w:p w14:paraId="5E49A9E2" w14:textId="1842743F" w:rsidR="000D7BE1" w:rsidRDefault="000D7BE1" w:rsidP="000D7BE1"/>
  <w:p w14:paraId="48726609" w14:textId="23A45DB7" w:rsidR="000D7BE1" w:rsidRPr="005E7574" w:rsidRDefault="000D7BE1" w:rsidP="000D7BE1">
    <w: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2FA282" w14:textId="77777777" w:rsidR="00FF1374" w:rsidRDefault="00FF1374" w:rsidP="000D7BE1">
      <w:r>
        <w:separator/>
      </w:r>
    </w:p>
    <w:p w14:paraId="627A4ADD" w14:textId="77777777" w:rsidR="00FF1374" w:rsidRDefault="00FF1374" w:rsidP="000D7BE1"/>
    <w:p w14:paraId="0896E105" w14:textId="77777777" w:rsidR="00FF1374" w:rsidRDefault="00FF1374" w:rsidP="000D7BE1"/>
  </w:footnote>
  <w:footnote w:type="continuationSeparator" w:id="0">
    <w:p w14:paraId="727D7DF0" w14:textId="77777777" w:rsidR="00FF1374" w:rsidRDefault="00FF1374" w:rsidP="000D7BE1">
      <w:r>
        <w:continuationSeparator/>
      </w:r>
    </w:p>
    <w:p w14:paraId="535550E1" w14:textId="77777777" w:rsidR="00FF1374" w:rsidRDefault="00FF1374" w:rsidP="000D7BE1"/>
    <w:p w14:paraId="0B0CA8C6" w14:textId="77777777" w:rsidR="00FF1374" w:rsidRDefault="00FF1374" w:rsidP="000D7BE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0D7BE1" w:rsidRDefault="00FF1374" w:rsidP="000D7BE1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0D7BE1" w:rsidRDefault="000D7BE1" w:rsidP="000D7BE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0D7BE1" w:rsidRPr="003308F8" w:rsidRDefault="00FF1374" w:rsidP="000D7BE1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0D7BE1" w:rsidRPr="003308F8">
      <w:rPr>
        <w:noProof/>
        <w:lang w:eastAsia="en-US"/>
      </w:rPr>
      <w:drawing>
        <wp:anchor distT="0" distB="0" distL="114300" distR="114300" simplePos="0" relativeHeight="251660288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D7BE1">
      <w:t>Use Case Specification</w:t>
    </w:r>
  </w:p>
  <w:p w14:paraId="5E49A9DA" w14:textId="77777777" w:rsidR="000D7BE1" w:rsidRDefault="000D7BE1" w:rsidP="000D7BE1"/>
  <w:p w14:paraId="5E49A9DB" w14:textId="77777777" w:rsidR="000D7BE1" w:rsidRDefault="000D7BE1" w:rsidP="000D7BE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0D7BE1" w:rsidRDefault="00FF1374" w:rsidP="000D7BE1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74B"/>
    <w:multiLevelType w:val="hybridMultilevel"/>
    <w:tmpl w:val="138E78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C6631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C7A665E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1594D"/>
    <w:multiLevelType w:val="hybridMultilevel"/>
    <w:tmpl w:val="4C84EDAE"/>
    <w:lvl w:ilvl="0" w:tplc="AD8EC1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CD0FA5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DC5431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F2F768E"/>
    <w:multiLevelType w:val="hybridMultilevel"/>
    <w:tmpl w:val="CB8C7510"/>
    <w:lvl w:ilvl="0" w:tplc="5D8C4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7C10BC"/>
    <w:multiLevelType w:val="hybridMultilevel"/>
    <w:tmpl w:val="0E868C8E"/>
    <w:lvl w:ilvl="0" w:tplc="B12C7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52F9C"/>
    <w:multiLevelType w:val="hybridMultilevel"/>
    <w:tmpl w:val="32228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434B3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947198D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A8829FF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E2F56CE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F024B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825779"/>
    <w:multiLevelType w:val="hybridMultilevel"/>
    <w:tmpl w:val="FACE7A1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DE21CDB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F7D2AC0"/>
    <w:multiLevelType w:val="hybridMultilevel"/>
    <w:tmpl w:val="DF289F2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583C41FA"/>
    <w:multiLevelType w:val="hybridMultilevel"/>
    <w:tmpl w:val="CF7A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B3639C"/>
    <w:multiLevelType w:val="hybridMultilevel"/>
    <w:tmpl w:val="8ACAD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704FA4"/>
    <w:multiLevelType w:val="hybridMultilevel"/>
    <w:tmpl w:val="354883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D43BB9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47115A9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E34620"/>
    <w:multiLevelType w:val="hybridMultilevel"/>
    <w:tmpl w:val="530A067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E4C57"/>
    <w:multiLevelType w:val="hybridMultilevel"/>
    <w:tmpl w:val="F5A2D85A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B96176"/>
    <w:multiLevelType w:val="hybridMultilevel"/>
    <w:tmpl w:val="EE40C9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ED23062"/>
    <w:multiLevelType w:val="hybridMultilevel"/>
    <w:tmpl w:val="B4B8825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AF1F62"/>
    <w:multiLevelType w:val="multilevel"/>
    <w:tmpl w:val="8F1E13F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DA0490E"/>
    <w:multiLevelType w:val="hybridMultilevel"/>
    <w:tmpl w:val="C9FE9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1"/>
  </w:num>
  <w:num w:numId="4">
    <w:abstractNumId w:val="33"/>
  </w:num>
  <w:num w:numId="5">
    <w:abstractNumId w:val="9"/>
  </w:num>
  <w:num w:numId="6">
    <w:abstractNumId w:val="21"/>
  </w:num>
  <w:num w:numId="7">
    <w:abstractNumId w:val="13"/>
  </w:num>
  <w:num w:numId="8">
    <w:abstractNumId w:val="31"/>
  </w:num>
  <w:num w:numId="9">
    <w:abstractNumId w:val="2"/>
  </w:num>
  <w:num w:numId="10">
    <w:abstractNumId w:val="12"/>
  </w:num>
  <w:num w:numId="11">
    <w:abstractNumId w:val="23"/>
  </w:num>
  <w:num w:numId="12">
    <w:abstractNumId w:val="5"/>
  </w:num>
  <w:num w:numId="13">
    <w:abstractNumId w:val="8"/>
  </w:num>
  <w:num w:numId="14">
    <w:abstractNumId w:val="10"/>
  </w:num>
  <w:num w:numId="15">
    <w:abstractNumId w:val="30"/>
  </w:num>
  <w:num w:numId="16">
    <w:abstractNumId w:val="26"/>
  </w:num>
  <w:num w:numId="17">
    <w:abstractNumId w:val="14"/>
  </w:num>
  <w:num w:numId="18">
    <w:abstractNumId w:val="15"/>
  </w:num>
  <w:num w:numId="19">
    <w:abstractNumId w:val="16"/>
  </w:num>
  <w:num w:numId="20">
    <w:abstractNumId w:val="29"/>
  </w:num>
  <w:num w:numId="21">
    <w:abstractNumId w:val="24"/>
  </w:num>
  <w:num w:numId="22">
    <w:abstractNumId w:val="6"/>
  </w:num>
  <w:num w:numId="23">
    <w:abstractNumId w:val="1"/>
  </w:num>
  <w:num w:numId="24">
    <w:abstractNumId w:val="7"/>
  </w:num>
  <w:num w:numId="25">
    <w:abstractNumId w:val="25"/>
  </w:num>
  <w:num w:numId="26">
    <w:abstractNumId w:val="3"/>
  </w:num>
  <w:num w:numId="27">
    <w:abstractNumId w:val="19"/>
  </w:num>
  <w:num w:numId="28">
    <w:abstractNumId w:val="18"/>
  </w:num>
  <w:num w:numId="29">
    <w:abstractNumId w:val="0"/>
  </w:num>
  <w:num w:numId="30">
    <w:abstractNumId w:val="34"/>
  </w:num>
  <w:num w:numId="31">
    <w:abstractNumId w:val="28"/>
  </w:num>
  <w:num w:numId="32">
    <w:abstractNumId w:val="20"/>
  </w:num>
  <w:num w:numId="33">
    <w:abstractNumId w:val="27"/>
  </w:num>
  <w:num w:numId="34">
    <w:abstractNumId w:val="17"/>
  </w:num>
  <w:num w:numId="35">
    <w:abstractNumId w:val="22"/>
  </w:num>
  <w:num w:numId="36">
    <w:abstractNumId w:val="21"/>
    <w:lvlOverride w:ilvl="0">
      <w:startOverride w:val="8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4F46"/>
    <w:rsid w:val="000063BE"/>
    <w:rsid w:val="000126FA"/>
    <w:rsid w:val="00013D85"/>
    <w:rsid w:val="00014210"/>
    <w:rsid w:val="00052415"/>
    <w:rsid w:val="0008331A"/>
    <w:rsid w:val="00096043"/>
    <w:rsid w:val="000C5717"/>
    <w:rsid w:val="000D7BE1"/>
    <w:rsid w:val="000E00E7"/>
    <w:rsid w:val="00112357"/>
    <w:rsid w:val="0012666F"/>
    <w:rsid w:val="00141B52"/>
    <w:rsid w:val="00150EC1"/>
    <w:rsid w:val="00155262"/>
    <w:rsid w:val="00155339"/>
    <w:rsid w:val="00164AD1"/>
    <w:rsid w:val="001674A4"/>
    <w:rsid w:val="0017290A"/>
    <w:rsid w:val="001804C0"/>
    <w:rsid w:val="0019751B"/>
    <w:rsid w:val="001A1E4F"/>
    <w:rsid w:val="001C4D77"/>
    <w:rsid w:val="001D074B"/>
    <w:rsid w:val="00201D1D"/>
    <w:rsid w:val="00233482"/>
    <w:rsid w:val="002572DB"/>
    <w:rsid w:val="002902E2"/>
    <w:rsid w:val="002D0988"/>
    <w:rsid w:val="002F046F"/>
    <w:rsid w:val="00303E5A"/>
    <w:rsid w:val="003308F8"/>
    <w:rsid w:val="00332A79"/>
    <w:rsid w:val="00334B92"/>
    <w:rsid w:val="00395294"/>
    <w:rsid w:val="003C539C"/>
    <w:rsid w:val="004027C9"/>
    <w:rsid w:val="004347D3"/>
    <w:rsid w:val="00472619"/>
    <w:rsid w:val="00472DB3"/>
    <w:rsid w:val="00472FF2"/>
    <w:rsid w:val="004A7DCD"/>
    <w:rsid w:val="004B0BF8"/>
    <w:rsid w:val="004C3902"/>
    <w:rsid w:val="004E7445"/>
    <w:rsid w:val="004F3FF5"/>
    <w:rsid w:val="00530E5A"/>
    <w:rsid w:val="0053544D"/>
    <w:rsid w:val="00552AEE"/>
    <w:rsid w:val="00580497"/>
    <w:rsid w:val="005B3604"/>
    <w:rsid w:val="005D4827"/>
    <w:rsid w:val="005E5169"/>
    <w:rsid w:val="005E7574"/>
    <w:rsid w:val="00605B2D"/>
    <w:rsid w:val="006349A0"/>
    <w:rsid w:val="006403D2"/>
    <w:rsid w:val="0064586A"/>
    <w:rsid w:val="00667576"/>
    <w:rsid w:val="006A615C"/>
    <w:rsid w:val="006B0A33"/>
    <w:rsid w:val="00775844"/>
    <w:rsid w:val="00790A92"/>
    <w:rsid w:val="007A16C6"/>
    <w:rsid w:val="007B4E6B"/>
    <w:rsid w:val="007C7699"/>
    <w:rsid w:val="007E00E8"/>
    <w:rsid w:val="007F60AF"/>
    <w:rsid w:val="008036AF"/>
    <w:rsid w:val="008167AB"/>
    <w:rsid w:val="00850205"/>
    <w:rsid w:val="00872C0A"/>
    <w:rsid w:val="00882A5D"/>
    <w:rsid w:val="008A7999"/>
    <w:rsid w:val="008B6B15"/>
    <w:rsid w:val="008D1CF1"/>
    <w:rsid w:val="008D634D"/>
    <w:rsid w:val="0091275A"/>
    <w:rsid w:val="00935785"/>
    <w:rsid w:val="009410F1"/>
    <w:rsid w:val="009768DB"/>
    <w:rsid w:val="0098706E"/>
    <w:rsid w:val="009A6B54"/>
    <w:rsid w:val="009A7052"/>
    <w:rsid w:val="009B08D1"/>
    <w:rsid w:val="009B4999"/>
    <w:rsid w:val="009F5790"/>
    <w:rsid w:val="00A10DE5"/>
    <w:rsid w:val="00A1407A"/>
    <w:rsid w:val="00A33C06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136BF"/>
    <w:rsid w:val="00B231E6"/>
    <w:rsid w:val="00B32B51"/>
    <w:rsid w:val="00B34985"/>
    <w:rsid w:val="00B45EA4"/>
    <w:rsid w:val="00B606A7"/>
    <w:rsid w:val="00B7792E"/>
    <w:rsid w:val="00B80750"/>
    <w:rsid w:val="00BA24A0"/>
    <w:rsid w:val="00C13A48"/>
    <w:rsid w:val="00C24AC2"/>
    <w:rsid w:val="00C32177"/>
    <w:rsid w:val="00C3602B"/>
    <w:rsid w:val="00C37DC8"/>
    <w:rsid w:val="00C37EC6"/>
    <w:rsid w:val="00C42A1E"/>
    <w:rsid w:val="00C57E5C"/>
    <w:rsid w:val="00C65776"/>
    <w:rsid w:val="00C82F93"/>
    <w:rsid w:val="00C84AE8"/>
    <w:rsid w:val="00C934E4"/>
    <w:rsid w:val="00C94E7A"/>
    <w:rsid w:val="00C97676"/>
    <w:rsid w:val="00CD1402"/>
    <w:rsid w:val="00D00798"/>
    <w:rsid w:val="00D12ADC"/>
    <w:rsid w:val="00D16345"/>
    <w:rsid w:val="00D316EB"/>
    <w:rsid w:val="00D318E1"/>
    <w:rsid w:val="00D40824"/>
    <w:rsid w:val="00D55179"/>
    <w:rsid w:val="00D62EB9"/>
    <w:rsid w:val="00DC40E6"/>
    <w:rsid w:val="00DD3832"/>
    <w:rsid w:val="00DD3DC0"/>
    <w:rsid w:val="00E12319"/>
    <w:rsid w:val="00E148BC"/>
    <w:rsid w:val="00E218F1"/>
    <w:rsid w:val="00E26304"/>
    <w:rsid w:val="00E71838"/>
    <w:rsid w:val="00EA36BC"/>
    <w:rsid w:val="00ED7534"/>
    <w:rsid w:val="00F11BF2"/>
    <w:rsid w:val="00F27F5E"/>
    <w:rsid w:val="00F31BF2"/>
    <w:rsid w:val="00F56846"/>
    <w:rsid w:val="00F76F15"/>
    <w:rsid w:val="00F8410D"/>
    <w:rsid w:val="00F854CC"/>
    <w:rsid w:val="00F9573D"/>
    <w:rsid w:val="00FC181B"/>
    <w:rsid w:val="00F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1735D5E4-5E33-4C06-8EB8-CA3573E7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0D7BE1"/>
    <w:pPr>
      <w:jc w:val="both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</w:pPr>
    <w:rPr>
      <w:rFonts w:ascii="Arial Bold" w:eastAsia="Times New Roman" w:hAnsi="Arial Bold"/>
      <w:b/>
      <w:bCs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 w:val="0"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  <w:ind w:left="360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</w:pPr>
    <w:rPr>
      <w:rFonts w:eastAsia="Times New Roman"/>
      <w:b/>
      <w:bCs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/>
      <w:color w:val="0000FF"/>
      <w:lang w:val="en-GB"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val="en-GB"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1C4D77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/>
      <w:smallCaps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F71ECD-533A-40F9-9120-1F9F2703DD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DEC9AB-A5B1-4A9C-B90A-20B5C6EA2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221</TotalTime>
  <Pages>25</Pages>
  <Words>2890</Words>
  <Characters>16475</Characters>
  <Application>Microsoft Office Word</Application>
  <DocSecurity>0</DocSecurity>
  <Lines>137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19327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Kavya, Kothakota</cp:lastModifiedBy>
  <cp:revision>25</cp:revision>
  <dcterms:created xsi:type="dcterms:W3CDTF">2018-06-22T03:09:00Z</dcterms:created>
  <dcterms:modified xsi:type="dcterms:W3CDTF">2018-06-22T09:15:00Z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